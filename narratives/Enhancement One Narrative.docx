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502EA" w14:textId="77777777" w:rsidR="00C22494" w:rsidRPr="00F2734D" w:rsidRDefault="00C22494" w:rsidP="00C94BB1">
      <w:pPr>
        <w:spacing w:after="0" w:line="480" w:lineRule="auto"/>
        <w:jc w:val="center"/>
        <w:rPr>
          <w:rFonts w:ascii="Times New Roman" w:hAnsi="Times New Roman" w:cs="Times New Roman"/>
          <w:sz w:val="24"/>
          <w:szCs w:val="24"/>
        </w:rPr>
      </w:pPr>
    </w:p>
    <w:p w14:paraId="494502EB" w14:textId="77777777" w:rsidR="00C22494" w:rsidRPr="00F2734D" w:rsidRDefault="00C22494" w:rsidP="00C94BB1">
      <w:pPr>
        <w:spacing w:after="0" w:line="480" w:lineRule="auto"/>
        <w:jc w:val="center"/>
        <w:rPr>
          <w:rFonts w:ascii="Times New Roman" w:hAnsi="Times New Roman" w:cs="Times New Roman"/>
          <w:sz w:val="24"/>
          <w:szCs w:val="24"/>
        </w:rPr>
      </w:pPr>
    </w:p>
    <w:p w14:paraId="494502ED" w14:textId="08F61DF0" w:rsidR="009925F1" w:rsidRPr="00F2734D" w:rsidRDefault="00680111" w:rsidP="00C94BB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Milestone Two Narrative</w:t>
      </w:r>
    </w:p>
    <w:p w14:paraId="42212C27" w14:textId="77777777" w:rsidR="00610E32" w:rsidRPr="00F2734D" w:rsidRDefault="00610E32" w:rsidP="00C94BB1">
      <w:pPr>
        <w:spacing w:after="0" w:line="480" w:lineRule="auto"/>
        <w:jc w:val="center"/>
        <w:rPr>
          <w:rFonts w:ascii="Times New Roman" w:hAnsi="Times New Roman" w:cs="Times New Roman"/>
          <w:sz w:val="24"/>
          <w:szCs w:val="24"/>
        </w:rPr>
      </w:pPr>
    </w:p>
    <w:p w14:paraId="494502EE" w14:textId="77777777" w:rsidR="00C22494" w:rsidRPr="00F2734D" w:rsidRDefault="00C22494" w:rsidP="00C94BB1">
      <w:pPr>
        <w:spacing w:after="0" w:line="480" w:lineRule="auto"/>
        <w:jc w:val="center"/>
        <w:rPr>
          <w:rFonts w:ascii="Times New Roman" w:hAnsi="Times New Roman" w:cs="Times New Roman"/>
          <w:sz w:val="24"/>
          <w:szCs w:val="24"/>
        </w:rPr>
      </w:pPr>
    </w:p>
    <w:p w14:paraId="77E47B46" w14:textId="77777777" w:rsidR="00614F7C" w:rsidRPr="00F2734D" w:rsidRDefault="00614F7C" w:rsidP="00C94BB1">
      <w:pPr>
        <w:spacing w:after="0" w:line="480" w:lineRule="auto"/>
        <w:jc w:val="center"/>
        <w:rPr>
          <w:rFonts w:ascii="Times New Roman" w:hAnsi="Times New Roman" w:cs="Times New Roman"/>
          <w:sz w:val="24"/>
          <w:szCs w:val="24"/>
        </w:rPr>
      </w:pPr>
    </w:p>
    <w:p w14:paraId="06328BCF" w14:textId="77777777" w:rsidR="00614F7C" w:rsidRPr="00F2734D" w:rsidRDefault="00614F7C" w:rsidP="00C94BB1">
      <w:pPr>
        <w:spacing w:after="0" w:line="480" w:lineRule="auto"/>
        <w:jc w:val="center"/>
        <w:rPr>
          <w:rFonts w:ascii="Times New Roman" w:hAnsi="Times New Roman" w:cs="Times New Roman"/>
          <w:sz w:val="24"/>
          <w:szCs w:val="24"/>
        </w:rPr>
      </w:pPr>
    </w:p>
    <w:p w14:paraId="52D375C0" w14:textId="77777777" w:rsidR="007D514C" w:rsidRPr="00F2734D" w:rsidRDefault="007D514C" w:rsidP="00C94BB1">
      <w:pPr>
        <w:spacing w:after="0" w:line="480" w:lineRule="auto"/>
        <w:jc w:val="center"/>
        <w:rPr>
          <w:rFonts w:ascii="Times New Roman" w:hAnsi="Times New Roman" w:cs="Times New Roman"/>
          <w:sz w:val="24"/>
          <w:szCs w:val="24"/>
        </w:rPr>
      </w:pPr>
    </w:p>
    <w:p w14:paraId="1A96EC40" w14:textId="77777777" w:rsidR="007D514C" w:rsidRPr="00F2734D" w:rsidRDefault="007D514C" w:rsidP="00C94BB1">
      <w:pPr>
        <w:spacing w:after="0" w:line="480" w:lineRule="auto"/>
        <w:jc w:val="center"/>
        <w:rPr>
          <w:rFonts w:ascii="Times New Roman" w:hAnsi="Times New Roman" w:cs="Times New Roman"/>
          <w:sz w:val="24"/>
          <w:szCs w:val="24"/>
        </w:rPr>
      </w:pPr>
    </w:p>
    <w:sdt>
      <w:sdtPr>
        <w:rPr>
          <w:rFonts w:ascii="Times New Roman" w:hAnsi="Times New Roman" w:cs="Times New Roman"/>
          <w:sz w:val="24"/>
          <w:szCs w:val="24"/>
        </w:rPr>
        <w:alias w:val="First Name Last Name"/>
        <w:tag w:val="First Name Last Name"/>
        <w:id w:val="1233819207"/>
        <w:placeholder>
          <w:docPart w:val="8C32BF7DBB9C4A0EB0EA3A290E733032"/>
        </w:placeholder>
        <w15:color w:val="000000"/>
      </w:sdtPr>
      <w:sdtEndPr/>
      <w:sdtContent>
        <w:p w14:paraId="494502EF" w14:textId="74CBAFE7" w:rsidR="009925F1" w:rsidRPr="00F2734D" w:rsidRDefault="00551DDF" w:rsidP="00C94BB1">
          <w:pPr>
            <w:spacing w:after="0" w:line="480" w:lineRule="auto"/>
            <w:jc w:val="center"/>
            <w:rPr>
              <w:rFonts w:ascii="Times New Roman" w:hAnsi="Times New Roman" w:cs="Times New Roman"/>
              <w:sz w:val="24"/>
              <w:szCs w:val="24"/>
            </w:rPr>
          </w:pPr>
          <w:r w:rsidRPr="00F2734D">
            <w:rPr>
              <w:rFonts w:ascii="Times New Roman" w:hAnsi="Times New Roman" w:cs="Times New Roman"/>
              <w:sz w:val="24"/>
              <w:szCs w:val="24"/>
            </w:rPr>
            <w:t>Christopher</w:t>
          </w:r>
          <w:r w:rsidR="00CF35C1" w:rsidRPr="00F2734D">
            <w:rPr>
              <w:rFonts w:ascii="Times New Roman" w:hAnsi="Times New Roman" w:cs="Times New Roman"/>
              <w:sz w:val="24"/>
              <w:szCs w:val="24"/>
            </w:rPr>
            <w:t xml:space="preserve"> Carnell</w:t>
          </w:r>
        </w:p>
      </w:sdtContent>
    </w:sdt>
    <w:sdt>
      <w:sdtPr>
        <w:rPr>
          <w:rFonts w:ascii="Times New Roman" w:hAnsi="Times New Roman" w:cs="Times New Roman"/>
          <w:sz w:val="24"/>
          <w:szCs w:val="24"/>
        </w:rPr>
        <w:alias w:val="Department, Bow Valley College"/>
        <w:tag w:val="Department, Bow Valley College"/>
        <w:id w:val="-210271138"/>
        <w:placeholder>
          <w:docPart w:val="DA963F3F605D497CB7B08EFD4A1E0531"/>
        </w:placeholder>
        <w15:color w:val="000000"/>
      </w:sdtPr>
      <w:sdtEndPr/>
      <w:sdtContent>
        <w:p w14:paraId="494502F0" w14:textId="05CB1016" w:rsidR="00735785" w:rsidRPr="00F2734D" w:rsidRDefault="00CF35C1" w:rsidP="00C94BB1">
          <w:pPr>
            <w:spacing w:after="0" w:line="480" w:lineRule="auto"/>
            <w:jc w:val="center"/>
            <w:rPr>
              <w:rFonts w:ascii="Times New Roman" w:hAnsi="Times New Roman" w:cs="Times New Roman"/>
              <w:sz w:val="24"/>
              <w:szCs w:val="24"/>
            </w:rPr>
          </w:pPr>
          <w:r w:rsidRPr="00F2734D">
            <w:rPr>
              <w:rFonts w:ascii="Times New Roman" w:hAnsi="Times New Roman" w:cs="Times New Roman"/>
              <w:sz w:val="24"/>
              <w:szCs w:val="24"/>
            </w:rPr>
            <w:t>Southern New Hampshire University</w:t>
          </w:r>
        </w:p>
      </w:sdtContent>
    </w:sdt>
    <w:sdt>
      <w:sdtPr>
        <w:rPr>
          <w:rFonts w:ascii="Times New Roman" w:hAnsi="Times New Roman" w:cs="Times New Roman"/>
          <w:sz w:val="24"/>
          <w:szCs w:val="24"/>
        </w:rPr>
        <w:alias w:val="Course Code: Course Name"/>
        <w:tag w:val="Course Code: Course Name"/>
        <w:id w:val="1117729140"/>
        <w:placeholder>
          <w:docPart w:val="91D1C21690AC4695AF88A81A2E27DE0F"/>
        </w:placeholder>
        <w15:color w:val="000000"/>
      </w:sdtPr>
      <w:sdtEndPr/>
      <w:sdtContent>
        <w:p w14:paraId="494502F1" w14:textId="5ACEF621" w:rsidR="00EF6217" w:rsidRPr="00F2734D" w:rsidRDefault="00614B50" w:rsidP="00C94BB1">
          <w:pPr>
            <w:spacing w:after="0" w:line="480" w:lineRule="auto"/>
            <w:jc w:val="center"/>
            <w:rPr>
              <w:rFonts w:ascii="Times New Roman" w:hAnsi="Times New Roman" w:cs="Times New Roman"/>
              <w:sz w:val="24"/>
              <w:szCs w:val="24"/>
            </w:rPr>
          </w:pPr>
          <w:r w:rsidRPr="00F2734D">
            <w:rPr>
              <w:rFonts w:ascii="Times New Roman" w:hAnsi="Times New Roman" w:cs="Times New Roman"/>
              <w:sz w:val="24"/>
              <w:szCs w:val="24"/>
            </w:rPr>
            <w:t>CS</w:t>
          </w:r>
          <w:r w:rsidR="00135CD7" w:rsidRPr="00F2734D">
            <w:rPr>
              <w:rFonts w:ascii="Times New Roman" w:hAnsi="Times New Roman" w:cs="Times New Roman"/>
              <w:sz w:val="24"/>
              <w:szCs w:val="24"/>
            </w:rPr>
            <w:t>-</w:t>
          </w:r>
          <w:r w:rsidR="00680111">
            <w:rPr>
              <w:rFonts w:ascii="Times New Roman" w:hAnsi="Times New Roman" w:cs="Times New Roman"/>
              <w:sz w:val="24"/>
              <w:szCs w:val="24"/>
            </w:rPr>
            <w:t>499</w:t>
          </w:r>
          <w:r w:rsidR="00135CD7" w:rsidRPr="00F2734D">
            <w:rPr>
              <w:rFonts w:ascii="Times New Roman" w:hAnsi="Times New Roman" w:cs="Times New Roman"/>
              <w:sz w:val="24"/>
              <w:szCs w:val="24"/>
            </w:rPr>
            <w:t xml:space="preserve"> </w:t>
          </w:r>
          <w:r w:rsidR="00680111">
            <w:rPr>
              <w:rFonts w:ascii="Times New Roman" w:hAnsi="Times New Roman" w:cs="Times New Roman"/>
              <w:sz w:val="24"/>
              <w:szCs w:val="24"/>
            </w:rPr>
            <w:t>Computer Science Capstone</w:t>
          </w:r>
        </w:p>
      </w:sdtContent>
    </w:sdt>
    <w:sdt>
      <w:sdtPr>
        <w:rPr>
          <w:rFonts w:ascii="Times New Roman" w:hAnsi="Times New Roman" w:cs="Times New Roman"/>
          <w:sz w:val="24"/>
          <w:szCs w:val="24"/>
        </w:rPr>
        <w:alias w:val="Instructor's Name"/>
        <w:tag w:val="Instructor's Name"/>
        <w:id w:val="1336957995"/>
        <w:placeholder>
          <w:docPart w:val="1D10B8A3F74C4520B91E8B0B416A8C10"/>
        </w:placeholder>
      </w:sdtPr>
      <w:sdtEndPr/>
      <w:sdtContent>
        <w:p w14:paraId="494502F2" w14:textId="31FE977E" w:rsidR="00EF6217" w:rsidRPr="00F2734D" w:rsidRDefault="00BD5E1F" w:rsidP="00C94BB1">
          <w:pPr>
            <w:spacing w:after="0" w:line="480" w:lineRule="auto"/>
            <w:jc w:val="center"/>
            <w:rPr>
              <w:rFonts w:ascii="Times New Roman" w:hAnsi="Times New Roman" w:cs="Times New Roman"/>
              <w:sz w:val="24"/>
              <w:szCs w:val="24"/>
            </w:rPr>
          </w:pPr>
          <w:r w:rsidRPr="00F2734D">
            <w:rPr>
              <w:rFonts w:ascii="Times New Roman" w:hAnsi="Times New Roman" w:cs="Times New Roman"/>
              <w:sz w:val="24"/>
              <w:szCs w:val="24"/>
            </w:rPr>
            <w:t xml:space="preserve">Professor </w:t>
          </w:r>
          <w:r w:rsidR="009D105A">
            <w:rPr>
              <w:rFonts w:ascii="Times New Roman" w:hAnsi="Times New Roman" w:cs="Times New Roman"/>
              <w:sz w:val="24"/>
              <w:szCs w:val="24"/>
            </w:rPr>
            <w:t>Maryann Krupa</w:t>
          </w:r>
        </w:p>
      </w:sdtContent>
    </w:sdt>
    <w:sdt>
      <w:sdtPr>
        <w:rPr>
          <w:rFonts w:ascii="Times New Roman" w:hAnsi="Times New Roman" w:cs="Times New Roman"/>
          <w:sz w:val="24"/>
          <w:szCs w:val="24"/>
        </w:rPr>
        <w:alias w:val="Due Date"/>
        <w:tag w:val="Due Date"/>
        <w:id w:val="252172818"/>
        <w:placeholder>
          <w:docPart w:val="FF68F60C3CD54EBBB44FFBC01B6A1B1D"/>
        </w:placeholder>
      </w:sdtPr>
      <w:sdtEndPr/>
      <w:sdtContent>
        <w:p w14:paraId="494502F3" w14:textId="2F0B3B49" w:rsidR="00EF6217" w:rsidRPr="00F2734D" w:rsidRDefault="009D105A" w:rsidP="00C94BB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November</w:t>
          </w:r>
          <w:r w:rsidR="00680144">
            <w:rPr>
              <w:rFonts w:ascii="Times New Roman" w:hAnsi="Times New Roman" w:cs="Times New Roman"/>
              <w:sz w:val="24"/>
              <w:szCs w:val="24"/>
            </w:rPr>
            <w:t xml:space="preserve"> 17</w:t>
          </w:r>
          <w:r w:rsidR="00F80BCB" w:rsidRPr="00F2734D">
            <w:rPr>
              <w:rFonts w:ascii="Times New Roman" w:hAnsi="Times New Roman" w:cs="Times New Roman"/>
              <w:sz w:val="24"/>
              <w:szCs w:val="24"/>
            </w:rPr>
            <w:t>, 2024</w:t>
          </w:r>
        </w:p>
      </w:sdtContent>
    </w:sdt>
    <w:p w14:paraId="494502F4" w14:textId="77777777" w:rsidR="00C753F2" w:rsidRPr="00F2734D" w:rsidRDefault="00C753F2" w:rsidP="00C94BB1">
      <w:pPr>
        <w:tabs>
          <w:tab w:val="left" w:pos="7560"/>
        </w:tabs>
        <w:spacing w:line="480" w:lineRule="auto"/>
        <w:rPr>
          <w:rFonts w:ascii="Times New Roman" w:hAnsi="Times New Roman" w:cs="Times New Roman"/>
          <w:sz w:val="24"/>
          <w:szCs w:val="24"/>
        </w:rPr>
      </w:pPr>
      <w:r w:rsidRPr="00F2734D">
        <w:rPr>
          <w:rFonts w:ascii="Times New Roman" w:hAnsi="Times New Roman" w:cs="Times New Roman"/>
          <w:sz w:val="24"/>
          <w:szCs w:val="24"/>
        </w:rPr>
        <w:tab/>
      </w:r>
    </w:p>
    <w:p w14:paraId="494502F5" w14:textId="77777777" w:rsidR="00EF6217" w:rsidRPr="00F2734D" w:rsidRDefault="00EF6217" w:rsidP="00C94BB1">
      <w:pPr>
        <w:tabs>
          <w:tab w:val="left" w:pos="7560"/>
        </w:tabs>
        <w:spacing w:line="480" w:lineRule="auto"/>
        <w:rPr>
          <w:rFonts w:ascii="Times New Roman" w:hAnsi="Times New Roman" w:cs="Times New Roman"/>
          <w:b/>
          <w:bCs/>
          <w:sz w:val="24"/>
          <w:szCs w:val="24"/>
        </w:rPr>
      </w:pPr>
      <w:r w:rsidRPr="00F2734D">
        <w:rPr>
          <w:rFonts w:ascii="Times New Roman" w:hAnsi="Times New Roman" w:cs="Times New Roman"/>
          <w:sz w:val="24"/>
          <w:szCs w:val="24"/>
        </w:rPr>
        <w:br w:type="page"/>
      </w:r>
    </w:p>
    <w:p w14:paraId="494502FB" w14:textId="6C4AC49A" w:rsidR="00EA244C" w:rsidRDefault="00106091" w:rsidP="00C94BB1">
      <w:pPr>
        <w:spacing w:after="0" w:line="480" w:lineRule="auto"/>
        <w:jc w:val="center"/>
        <w:rPr>
          <w:rStyle w:val="APA7th"/>
          <w:rFonts w:cs="Times New Roman"/>
          <w:szCs w:val="24"/>
        </w:rPr>
      </w:pPr>
      <w:sdt>
        <w:sdtPr>
          <w:rPr>
            <w:rStyle w:val="APA7th"/>
            <w:rFonts w:cs="Times New Roman"/>
            <w:szCs w:val="24"/>
          </w:rPr>
          <w:alias w:val="Full Title of Paper"/>
          <w:tag w:val="Full Title of Paper"/>
          <w:id w:val="919218048"/>
          <w:placeholder>
            <w:docPart w:val="C5DC3228A8254452A249F7E3BF3ED8BB"/>
          </w:placeholder>
          <w15:color w:val="000000"/>
        </w:sdtPr>
        <w:sdtEndPr>
          <w:rPr>
            <w:rStyle w:val="APA7th"/>
          </w:rPr>
        </w:sdtEndPr>
        <w:sdtContent>
          <w:sdt>
            <w:sdtPr>
              <w:rPr>
                <w:rStyle w:val="APA7th"/>
                <w:rFonts w:cs="Times New Roman"/>
                <w:szCs w:val="24"/>
              </w:rPr>
              <w:alias w:val="Full Title"/>
              <w:tag w:val="Full Title"/>
              <w:id w:val="-1541360376"/>
              <w:placeholder>
                <w:docPart w:val="00D877133EBE4A51BA043E534B13D5F5"/>
              </w:placeholder>
              <w15:color w:val="000000"/>
            </w:sdtPr>
            <w:sdtEndPr>
              <w:rPr>
                <w:rStyle w:val="DefaultParagraphFont"/>
                <w:rFonts w:asciiTheme="minorHAnsi" w:hAnsiTheme="minorHAnsi"/>
                <w:b w:val="0"/>
                <w:color w:val="auto"/>
                <w:sz w:val="22"/>
              </w:rPr>
            </w:sdtEndPr>
            <w:sdtContent>
              <w:r w:rsidR="00680144">
                <w:rPr>
                  <w:rFonts w:ascii="Times New Roman" w:hAnsi="Times New Roman" w:cs="Times New Roman"/>
                  <w:sz w:val="24"/>
                  <w:szCs w:val="24"/>
                </w:rPr>
                <w:t xml:space="preserve">Milestone Two Narrative </w:t>
              </w:r>
            </w:sdtContent>
          </w:sdt>
        </w:sdtContent>
      </w:sdt>
    </w:p>
    <w:p w14:paraId="6A5108FF" w14:textId="77777777" w:rsidR="00680144" w:rsidRDefault="00680144" w:rsidP="00C94BB1">
      <w:pPr>
        <w:spacing w:after="0" w:line="480" w:lineRule="auto"/>
        <w:jc w:val="center"/>
        <w:rPr>
          <w:rStyle w:val="APA7th"/>
          <w:rFonts w:cs="Times New Roman"/>
          <w:szCs w:val="24"/>
        </w:rPr>
      </w:pPr>
    </w:p>
    <w:p w14:paraId="7BBEDF34" w14:textId="3D6E78EC" w:rsidR="007E1C2C" w:rsidRDefault="00E57B39" w:rsidP="00C94BB1">
      <w:pPr>
        <w:spacing w:after="0" w:line="480" w:lineRule="auto"/>
        <w:rPr>
          <w:rStyle w:val="APA7th"/>
          <w:rFonts w:cs="Times New Roman"/>
          <w:b w:val="0"/>
          <w:bCs/>
          <w:szCs w:val="24"/>
        </w:rPr>
      </w:pPr>
      <w:r>
        <w:rPr>
          <w:rStyle w:val="APA7th"/>
          <w:rFonts w:cs="Times New Roman"/>
          <w:b w:val="0"/>
          <w:bCs/>
          <w:szCs w:val="24"/>
        </w:rPr>
        <w:t xml:space="preserve">The </w:t>
      </w:r>
      <w:r w:rsidR="00E36717">
        <w:rPr>
          <w:rStyle w:val="APA7th"/>
          <w:rFonts w:cs="Times New Roman"/>
          <w:b w:val="0"/>
          <w:bCs/>
          <w:szCs w:val="24"/>
        </w:rPr>
        <w:t xml:space="preserve">first </w:t>
      </w:r>
      <w:r>
        <w:rPr>
          <w:rStyle w:val="APA7th"/>
          <w:rFonts w:cs="Times New Roman"/>
          <w:b w:val="0"/>
          <w:bCs/>
          <w:szCs w:val="24"/>
        </w:rPr>
        <w:t xml:space="preserve">artifact </w:t>
      </w:r>
      <w:r w:rsidR="00F11671">
        <w:rPr>
          <w:rStyle w:val="APA7th"/>
          <w:rFonts w:cs="Times New Roman"/>
          <w:b w:val="0"/>
          <w:bCs/>
          <w:szCs w:val="24"/>
        </w:rPr>
        <w:t xml:space="preserve">is the MainActivity.java file from my WeightWatcher Android application, serving as the main activity that handles user authentication. </w:t>
      </w:r>
      <w:r w:rsidR="00E80471">
        <w:rPr>
          <w:rStyle w:val="APA7th"/>
          <w:rFonts w:cs="Times New Roman"/>
          <w:b w:val="0"/>
          <w:bCs/>
          <w:szCs w:val="24"/>
        </w:rPr>
        <w:t xml:space="preserve">I developed this file in </w:t>
      </w:r>
      <w:r w:rsidR="001275F2">
        <w:rPr>
          <w:rStyle w:val="APA7th"/>
          <w:rFonts w:cs="Times New Roman"/>
          <w:b w:val="0"/>
          <w:bCs/>
          <w:szCs w:val="24"/>
        </w:rPr>
        <w:t xml:space="preserve">October 2024 as part </w:t>
      </w:r>
      <w:r w:rsidR="00CD2A4B">
        <w:rPr>
          <w:rStyle w:val="APA7th"/>
          <w:rFonts w:cs="Times New Roman"/>
          <w:b w:val="0"/>
          <w:bCs/>
          <w:szCs w:val="24"/>
        </w:rPr>
        <w:t xml:space="preserve">of a project to build a weight-tracking app. It allows the user to log in, register, and navigate to other parts of the app based on their authentication status. </w:t>
      </w:r>
    </w:p>
    <w:p w14:paraId="717E13E6" w14:textId="77777777" w:rsidR="00F0095F" w:rsidRDefault="00F0095F" w:rsidP="00C94BB1">
      <w:pPr>
        <w:spacing w:after="0" w:line="480" w:lineRule="auto"/>
        <w:rPr>
          <w:rStyle w:val="APA7th"/>
          <w:rFonts w:cs="Times New Roman"/>
          <w:b w:val="0"/>
          <w:bCs/>
          <w:szCs w:val="24"/>
        </w:rPr>
      </w:pPr>
    </w:p>
    <w:p w14:paraId="2718B42A" w14:textId="47C9C4E3" w:rsidR="00836BCE" w:rsidRDefault="00F0095F" w:rsidP="00C94BB1">
      <w:pPr>
        <w:spacing w:after="0" w:line="480" w:lineRule="auto"/>
        <w:rPr>
          <w:rStyle w:val="APA7th"/>
          <w:rFonts w:cs="Times New Roman"/>
          <w:b w:val="0"/>
          <w:bCs/>
          <w:szCs w:val="24"/>
        </w:rPr>
      </w:pPr>
      <w:r>
        <w:rPr>
          <w:rStyle w:val="APA7th"/>
          <w:rFonts w:cs="Times New Roman"/>
          <w:b w:val="0"/>
          <w:bCs/>
          <w:szCs w:val="24"/>
        </w:rPr>
        <w:t>I selected MainActivity</w:t>
      </w:r>
      <w:r w:rsidR="00926C54">
        <w:rPr>
          <w:rStyle w:val="APA7th"/>
          <w:rFonts w:cs="Times New Roman"/>
          <w:b w:val="0"/>
          <w:bCs/>
          <w:szCs w:val="24"/>
        </w:rPr>
        <w:t>.java for my ePortfolio because it encapsulates key aspects of software development, including user authentication, code refactoring, and ex</w:t>
      </w:r>
      <w:r w:rsidR="00001A97">
        <w:rPr>
          <w:rStyle w:val="APA7th"/>
          <w:rFonts w:cs="Times New Roman"/>
          <w:b w:val="0"/>
          <w:bCs/>
          <w:szCs w:val="24"/>
        </w:rPr>
        <w:t xml:space="preserve">ception handling. </w:t>
      </w:r>
      <w:r w:rsidR="00FF3FD1">
        <w:rPr>
          <w:rStyle w:val="APA7th"/>
          <w:rFonts w:cs="Times New Roman"/>
          <w:b w:val="0"/>
          <w:bCs/>
          <w:szCs w:val="24"/>
        </w:rPr>
        <w:t>Specific components that showcase my skills are the code refactoring</w:t>
      </w:r>
      <w:r w:rsidR="000A3BC0">
        <w:rPr>
          <w:rStyle w:val="APA7th"/>
          <w:rFonts w:cs="Times New Roman"/>
          <w:b w:val="0"/>
          <w:bCs/>
          <w:szCs w:val="24"/>
        </w:rPr>
        <w:t xml:space="preserve"> to create reuseable code, </w:t>
      </w:r>
      <w:r w:rsidR="00D948A2">
        <w:rPr>
          <w:rStyle w:val="APA7th"/>
          <w:rFonts w:cs="Times New Roman"/>
          <w:b w:val="0"/>
          <w:bCs/>
          <w:szCs w:val="24"/>
        </w:rPr>
        <w:t>adding exception handing, removing unused variables, adding comments</w:t>
      </w:r>
      <w:r w:rsidR="00B640A8">
        <w:rPr>
          <w:rStyle w:val="APA7th"/>
          <w:rFonts w:cs="Times New Roman"/>
          <w:b w:val="0"/>
          <w:bCs/>
          <w:szCs w:val="24"/>
        </w:rPr>
        <w:t xml:space="preserve">. </w:t>
      </w:r>
      <w:r w:rsidR="002108BE">
        <w:rPr>
          <w:rStyle w:val="APA7th"/>
          <w:rFonts w:cs="Times New Roman"/>
          <w:b w:val="0"/>
          <w:bCs/>
          <w:szCs w:val="24"/>
        </w:rPr>
        <w:t xml:space="preserve"> Specifically, I removed the unused </w:t>
      </w:r>
      <w:r w:rsidR="00BD0E0A">
        <w:rPr>
          <w:rStyle w:val="APA7th"/>
          <w:rFonts w:cs="Times New Roman"/>
          <w:b w:val="0"/>
          <w:bCs/>
          <w:szCs w:val="24"/>
        </w:rPr>
        <w:t xml:space="preserve">REQUEST_SMS_PERMISSION </w:t>
      </w:r>
      <w:r w:rsidR="00D43541">
        <w:rPr>
          <w:rStyle w:val="APA7th"/>
          <w:rFonts w:cs="Times New Roman"/>
          <w:b w:val="0"/>
          <w:bCs/>
          <w:szCs w:val="24"/>
        </w:rPr>
        <w:t>variable, I</w:t>
      </w:r>
      <w:r w:rsidR="00011B59">
        <w:rPr>
          <w:rStyle w:val="APA7th"/>
          <w:rFonts w:cs="Times New Roman"/>
          <w:b w:val="0"/>
          <w:bCs/>
          <w:szCs w:val="24"/>
        </w:rPr>
        <w:t xml:space="preserve"> removed the input validation from</w:t>
      </w:r>
      <w:r w:rsidR="008401DD">
        <w:rPr>
          <w:rStyle w:val="APA7th"/>
          <w:rFonts w:cs="Times New Roman"/>
          <w:b w:val="0"/>
          <w:bCs/>
          <w:szCs w:val="24"/>
        </w:rPr>
        <w:t xml:space="preserve"> the login and register methods that </w:t>
      </w:r>
      <w:r w:rsidR="00292768">
        <w:rPr>
          <w:rStyle w:val="APA7th"/>
          <w:rFonts w:cs="Times New Roman"/>
          <w:b w:val="0"/>
          <w:bCs/>
          <w:szCs w:val="24"/>
        </w:rPr>
        <w:t>were</w:t>
      </w:r>
      <w:r w:rsidR="008401DD">
        <w:rPr>
          <w:rStyle w:val="APA7th"/>
          <w:rFonts w:cs="Times New Roman"/>
          <w:b w:val="0"/>
          <w:bCs/>
          <w:szCs w:val="24"/>
        </w:rPr>
        <w:t xml:space="preserve"> duplicated and created a helper method named</w:t>
      </w:r>
      <w:r w:rsidR="005D0196">
        <w:rPr>
          <w:rStyle w:val="APA7th"/>
          <w:rFonts w:cs="Times New Roman"/>
          <w:b w:val="0"/>
          <w:bCs/>
          <w:szCs w:val="24"/>
        </w:rPr>
        <w:t xml:space="preserve"> validateInputs. </w:t>
      </w:r>
      <w:r w:rsidR="006B4E42">
        <w:rPr>
          <w:rStyle w:val="APA7th"/>
          <w:rFonts w:cs="Times New Roman"/>
          <w:b w:val="0"/>
          <w:bCs/>
          <w:szCs w:val="24"/>
        </w:rPr>
        <w:t xml:space="preserve"> I created helper methods </w:t>
      </w:r>
      <w:r w:rsidR="00292768">
        <w:rPr>
          <w:rStyle w:val="APA7th"/>
          <w:rFonts w:cs="Times New Roman"/>
          <w:b w:val="0"/>
          <w:bCs/>
          <w:szCs w:val="24"/>
        </w:rPr>
        <w:t xml:space="preserve">handleLogin and handleRegistration to separate the logic for login and registration. </w:t>
      </w:r>
      <w:r w:rsidR="000961BE">
        <w:rPr>
          <w:rStyle w:val="APA7th"/>
          <w:rFonts w:cs="Times New Roman"/>
          <w:b w:val="0"/>
          <w:bCs/>
          <w:szCs w:val="24"/>
        </w:rPr>
        <w:t xml:space="preserve"> I wrapped the database operations in try-catch blocks in handleLogin and handleRegistration method</w:t>
      </w:r>
      <w:r w:rsidR="004109B1">
        <w:rPr>
          <w:rStyle w:val="APA7th"/>
          <w:rFonts w:cs="Times New Roman"/>
          <w:b w:val="0"/>
          <w:bCs/>
          <w:szCs w:val="24"/>
        </w:rPr>
        <w:t xml:space="preserve">s to implement exception handling. </w:t>
      </w:r>
      <w:r w:rsidR="0023764D">
        <w:rPr>
          <w:rStyle w:val="APA7th"/>
          <w:rFonts w:cs="Times New Roman"/>
          <w:b w:val="0"/>
          <w:bCs/>
          <w:szCs w:val="24"/>
        </w:rPr>
        <w:t>I added method level comments to explain their purpose</w:t>
      </w:r>
      <w:r w:rsidR="002728E0">
        <w:rPr>
          <w:rStyle w:val="APA7th"/>
          <w:rFonts w:cs="Times New Roman"/>
          <w:b w:val="0"/>
          <w:bCs/>
          <w:szCs w:val="24"/>
        </w:rPr>
        <w:t xml:space="preserve">, parameters, and return values. </w:t>
      </w:r>
      <w:r w:rsidR="00902EB6">
        <w:rPr>
          <w:rStyle w:val="APA7th"/>
          <w:rFonts w:cs="Times New Roman"/>
          <w:b w:val="0"/>
          <w:bCs/>
          <w:szCs w:val="24"/>
        </w:rPr>
        <w:t xml:space="preserve"> </w:t>
      </w:r>
      <w:r w:rsidR="00721D16">
        <w:rPr>
          <w:rStyle w:val="APA7th"/>
          <w:rFonts w:cs="Times New Roman"/>
          <w:b w:val="0"/>
          <w:bCs/>
          <w:szCs w:val="24"/>
        </w:rPr>
        <w:t>Additionally,</w:t>
      </w:r>
      <w:r w:rsidR="00902EB6">
        <w:rPr>
          <w:rStyle w:val="APA7th"/>
          <w:rFonts w:cs="Times New Roman"/>
          <w:b w:val="0"/>
          <w:bCs/>
          <w:szCs w:val="24"/>
        </w:rPr>
        <w:t xml:space="preserve"> I addressed a bug where </w:t>
      </w:r>
      <w:r w:rsidR="00CA5982">
        <w:rPr>
          <w:rStyle w:val="APA7th"/>
          <w:rFonts w:cs="Times New Roman"/>
          <w:b w:val="0"/>
          <w:bCs/>
          <w:szCs w:val="24"/>
        </w:rPr>
        <w:t>the user wasn’t automatically logged in after registration</w:t>
      </w:r>
      <w:r w:rsidR="0049667E">
        <w:rPr>
          <w:rStyle w:val="APA7th"/>
          <w:rFonts w:cs="Times New Roman"/>
          <w:b w:val="0"/>
          <w:bCs/>
          <w:szCs w:val="24"/>
        </w:rPr>
        <w:t xml:space="preserve"> by creating a new user object after a successful registration</w:t>
      </w:r>
      <w:r w:rsidR="00836BCE">
        <w:rPr>
          <w:rStyle w:val="APA7th"/>
          <w:rFonts w:cs="Times New Roman"/>
          <w:b w:val="0"/>
          <w:bCs/>
          <w:szCs w:val="24"/>
        </w:rPr>
        <w:t xml:space="preserve"> and using that object to proceed as if the user had just logged in. </w:t>
      </w:r>
    </w:p>
    <w:p w14:paraId="7FF2A357" w14:textId="77777777" w:rsidR="00C94BB1" w:rsidRDefault="00C94BB1" w:rsidP="00C94BB1">
      <w:pPr>
        <w:spacing w:after="0" w:line="480" w:lineRule="auto"/>
        <w:rPr>
          <w:rStyle w:val="APA7th"/>
          <w:rFonts w:cs="Times New Roman"/>
          <w:b w:val="0"/>
          <w:bCs/>
          <w:szCs w:val="24"/>
        </w:rPr>
      </w:pPr>
    </w:p>
    <w:p w14:paraId="0084FB85" w14:textId="0D2600EA" w:rsidR="00836BCE" w:rsidRDefault="00AA6D11" w:rsidP="00C94BB1">
      <w:pPr>
        <w:spacing w:after="0" w:line="480" w:lineRule="auto"/>
        <w:rPr>
          <w:rStyle w:val="APA7th"/>
          <w:rFonts w:cs="Times New Roman"/>
          <w:b w:val="0"/>
          <w:bCs/>
          <w:szCs w:val="24"/>
        </w:rPr>
      </w:pPr>
      <w:r>
        <w:rPr>
          <w:rStyle w:val="APA7th"/>
          <w:rFonts w:cs="Times New Roman"/>
          <w:b w:val="0"/>
          <w:bCs/>
          <w:szCs w:val="24"/>
        </w:rPr>
        <w:t xml:space="preserve">The enhancements I made to this artifact met the course outcomes I planned to address. By refactoring the code and improving documentation, I aligned with course outcome </w:t>
      </w:r>
      <w:r w:rsidR="00152E84">
        <w:rPr>
          <w:rStyle w:val="APA7th"/>
          <w:rFonts w:cs="Times New Roman"/>
          <w:b w:val="0"/>
          <w:bCs/>
          <w:szCs w:val="24"/>
        </w:rPr>
        <w:t xml:space="preserve">two, demonstrating my ability to design and develop professional-quality software. Fixing the </w:t>
      </w:r>
      <w:r w:rsidR="00152E84">
        <w:rPr>
          <w:rStyle w:val="APA7th"/>
          <w:rFonts w:cs="Times New Roman"/>
          <w:b w:val="0"/>
          <w:bCs/>
          <w:szCs w:val="24"/>
        </w:rPr>
        <w:lastRenderedPageBreak/>
        <w:t>automatic login bug allowed me to showcase my problem-solving skills, meeting course outcome three. Implementing exception handling contributed to developing a security mindset, al</w:t>
      </w:r>
      <w:r w:rsidR="00BF791E">
        <w:rPr>
          <w:rStyle w:val="APA7th"/>
          <w:rFonts w:cs="Times New Roman"/>
          <w:b w:val="0"/>
          <w:bCs/>
          <w:szCs w:val="24"/>
        </w:rPr>
        <w:t xml:space="preserve">igning with course outcome five. </w:t>
      </w:r>
      <w:r w:rsidR="004E7E9E">
        <w:rPr>
          <w:rStyle w:val="APA7th"/>
          <w:rFonts w:cs="Times New Roman"/>
          <w:b w:val="0"/>
          <w:bCs/>
          <w:szCs w:val="24"/>
        </w:rPr>
        <w:t xml:space="preserve"> </w:t>
      </w:r>
      <w:r w:rsidR="00EC6C52">
        <w:rPr>
          <w:rStyle w:val="APA7th"/>
          <w:rFonts w:cs="Times New Roman"/>
          <w:b w:val="0"/>
          <w:bCs/>
          <w:szCs w:val="24"/>
        </w:rPr>
        <w:t xml:space="preserve">An additional </w:t>
      </w:r>
      <w:r w:rsidR="00F96108">
        <w:rPr>
          <w:rStyle w:val="APA7th"/>
          <w:rFonts w:cs="Times New Roman"/>
          <w:b w:val="0"/>
          <w:bCs/>
          <w:szCs w:val="24"/>
        </w:rPr>
        <w:t xml:space="preserve">item </w:t>
      </w:r>
      <w:r w:rsidR="00EC6C52">
        <w:rPr>
          <w:rStyle w:val="APA7th"/>
          <w:rFonts w:cs="Times New Roman"/>
          <w:b w:val="0"/>
          <w:bCs/>
          <w:szCs w:val="24"/>
        </w:rPr>
        <w:t>I ad</w:t>
      </w:r>
      <w:r w:rsidR="00626641">
        <w:rPr>
          <w:rStyle w:val="APA7th"/>
          <w:rFonts w:cs="Times New Roman"/>
          <w:b w:val="0"/>
          <w:bCs/>
          <w:szCs w:val="24"/>
        </w:rPr>
        <w:t>d</w:t>
      </w:r>
      <w:r w:rsidR="00EC6C52">
        <w:rPr>
          <w:rStyle w:val="APA7th"/>
          <w:rFonts w:cs="Times New Roman"/>
          <w:b w:val="0"/>
          <w:bCs/>
          <w:szCs w:val="24"/>
        </w:rPr>
        <w:t>ress</w:t>
      </w:r>
      <w:r w:rsidR="00626641">
        <w:rPr>
          <w:rStyle w:val="APA7th"/>
          <w:rFonts w:cs="Times New Roman"/>
          <w:b w:val="0"/>
          <w:bCs/>
          <w:szCs w:val="24"/>
        </w:rPr>
        <w:t>ed was</w:t>
      </w:r>
      <w:r w:rsidR="00EC6C52">
        <w:rPr>
          <w:rStyle w:val="APA7th"/>
          <w:rFonts w:cs="Times New Roman"/>
          <w:b w:val="0"/>
          <w:bCs/>
          <w:szCs w:val="24"/>
        </w:rPr>
        <w:t xml:space="preserve"> the automatic login </w:t>
      </w:r>
      <w:r w:rsidR="001D2503">
        <w:rPr>
          <w:rStyle w:val="APA7th"/>
          <w:rFonts w:cs="Times New Roman"/>
          <w:b w:val="0"/>
          <w:bCs/>
          <w:szCs w:val="24"/>
        </w:rPr>
        <w:t>bug which I found during testing</w:t>
      </w:r>
      <w:r w:rsidR="00626641">
        <w:rPr>
          <w:rStyle w:val="APA7th"/>
          <w:rFonts w:cs="Times New Roman"/>
          <w:b w:val="0"/>
          <w:bCs/>
          <w:szCs w:val="24"/>
        </w:rPr>
        <w:t xml:space="preserve"> which didn’t always work and sometimes caused the application to crash. </w:t>
      </w:r>
      <w:r w:rsidR="001D2503">
        <w:rPr>
          <w:rStyle w:val="APA7th"/>
          <w:rFonts w:cs="Times New Roman"/>
          <w:b w:val="0"/>
          <w:bCs/>
          <w:szCs w:val="24"/>
        </w:rPr>
        <w:t xml:space="preserve"> </w:t>
      </w:r>
    </w:p>
    <w:p w14:paraId="5FDF45C4" w14:textId="5943C9B0" w:rsidR="00C94BB1" w:rsidRDefault="00C94BB1" w:rsidP="00C94BB1">
      <w:pPr>
        <w:spacing w:after="0" w:line="480" w:lineRule="auto"/>
        <w:rPr>
          <w:rStyle w:val="APA7th"/>
          <w:rFonts w:cs="Times New Roman"/>
          <w:b w:val="0"/>
          <w:bCs/>
          <w:szCs w:val="24"/>
        </w:rPr>
      </w:pPr>
    </w:p>
    <w:p w14:paraId="6444810A" w14:textId="2EDE33E6" w:rsidR="00C94BB1" w:rsidRDefault="00C94BB1" w:rsidP="00C94BB1">
      <w:pPr>
        <w:spacing w:after="0" w:line="480" w:lineRule="auto"/>
        <w:rPr>
          <w:rStyle w:val="APA7th"/>
          <w:rFonts w:cs="Times New Roman"/>
          <w:b w:val="0"/>
          <w:bCs/>
          <w:szCs w:val="24"/>
        </w:rPr>
      </w:pPr>
      <w:r>
        <w:rPr>
          <w:rStyle w:val="APA7th"/>
          <w:rFonts w:cs="Times New Roman"/>
          <w:b w:val="0"/>
          <w:bCs/>
          <w:szCs w:val="24"/>
        </w:rPr>
        <w:t>I</w:t>
      </w:r>
      <w:r w:rsidR="004249FA">
        <w:rPr>
          <w:rStyle w:val="APA7th"/>
          <w:rFonts w:cs="Times New Roman"/>
          <w:b w:val="0"/>
          <w:bCs/>
          <w:szCs w:val="24"/>
        </w:rPr>
        <w:t xml:space="preserve"> learned I need to plan out my coding better</w:t>
      </w:r>
      <w:r w:rsidR="00176289">
        <w:rPr>
          <w:rStyle w:val="APA7th"/>
          <w:rFonts w:cs="Times New Roman"/>
          <w:b w:val="0"/>
          <w:bCs/>
          <w:szCs w:val="24"/>
        </w:rPr>
        <w:t xml:space="preserve"> instead of </w:t>
      </w:r>
      <w:r w:rsidR="0081570D">
        <w:rPr>
          <w:rStyle w:val="APA7th"/>
          <w:rFonts w:cs="Times New Roman"/>
          <w:b w:val="0"/>
          <w:bCs/>
          <w:szCs w:val="24"/>
        </w:rPr>
        <w:t>throwing things together on the fly</w:t>
      </w:r>
      <w:r w:rsidR="00176289">
        <w:rPr>
          <w:rStyle w:val="APA7th"/>
          <w:rFonts w:cs="Times New Roman"/>
          <w:b w:val="0"/>
          <w:bCs/>
          <w:szCs w:val="24"/>
        </w:rPr>
        <w:t xml:space="preserve">. </w:t>
      </w:r>
      <w:r w:rsidR="001F19DD">
        <w:rPr>
          <w:rStyle w:val="APA7th"/>
          <w:rFonts w:cs="Times New Roman"/>
          <w:b w:val="0"/>
          <w:bCs/>
          <w:szCs w:val="24"/>
        </w:rPr>
        <w:t>For example, I had reused the same code in multiple places</w:t>
      </w:r>
      <w:r w:rsidR="007E5F90">
        <w:rPr>
          <w:rStyle w:val="APA7th"/>
          <w:rFonts w:cs="Times New Roman"/>
          <w:b w:val="0"/>
          <w:bCs/>
          <w:szCs w:val="24"/>
        </w:rPr>
        <w:t xml:space="preserve">, had I </w:t>
      </w:r>
      <w:r w:rsidR="00DD2D33">
        <w:rPr>
          <w:rStyle w:val="APA7th"/>
          <w:rFonts w:cs="Times New Roman"/>
          <w:b w:val="0"/>
          <w:bCs/>
          <w:szCs w:val="24"/>
        </w:rPr>
        <w:t>planned it out</w:t>
      </w:r>
      <w:r w:rsidR="007E5F90">
        <w:rPr>
          <w:rStyle w:val="APA7th"/>
          <w:rFonts w:cs="Times New Roman"/>
          <w:b w:val="0"/>
          <w:bCs/>
          <w:szCs w:val="24"/>
        </w:rPr>
        <w:t>, or at least conducted my own code review, I would have</w:t>
      </w:r>
      <w:r w:rsidR="0081570D">
        <w:rPr>
          <w:rStyle w:val="APA7th"/>
          <w:rFonts w:cs="Times New Roman"/>
          <w:b w:val="0"/>
          <w:bCs/>
          <w:szCs w:val="24"/>
        </w:rPr>
        <w:t xml:space="preserve"> seen how much extra work I was doing. </w:t>
      </w:r>
      <w:r w:rsidR="008B0CAF">
        <w:rPr>
          <w:rStyle w:val="APA7th"/>
          <w:rFonts w:cs="Times New Roman"/>
          <w:b w:val="0"/>
          <w:bCs/>
          <w:szCs w:val="24"/>
        </w:rPr>
        <w:t xml:space="preserve"> I learned I need to review my code with an eye </w:t>
      </w:r>
      <w:r w:rsidR="00105273">
        <w:rPr>
          <w:rStyle w:val="APA7th"/>
          <w:rFonts w:cs="Times New Roman"/>
          <w:b w:val="0"/>
          <w:bCs/>
          <w:szCs w:val="24"/>
        </w:rPr>
        <w:t xml:space="preserve">towards refactoring to make things more maintainable. </w:t>
      </w:r>
      <w:r w:rsidR="0027287B">
        <w:rPr>
          <w:rStyle w:val="APA7th"/>
          <w:rFonts w:cs="Times New Roman"/>
          <w:b w:val="0"/>
          <w:bCs/>
          <w:szCs w:val="24"/>
        </w:rPr>
        <w:t xml:space="preserve"> </w:t>
      </w:r>
      <w:r w:rsidR="001F56C4">
        <w:rPr>
          <w:rStyle w:val="APA7th"/>
          <w:rFonts w:cs="Times New Roman"/>
          <w:b w:val="0"/>
          <w:bCs/>
          <w:szCs w:val="24"/>
        </w:rPr>
        <w:t>I also need to use more comments</w:t>
      </w:r>
      <w:r w:rsidR="00192546">
        <w:rPr>
          <w:rStyle w:val="APA7th"/>
          <w:rFonts w:cs="Times New Roman"/>
          <w:b w:val="0"/>
          <w:bCs/>
          <w:szCs w:val="24"/>
        </w:rPr>
        <w:t xml:space="preserve">, not only inline and method level, but headers that explain the purpose of the </w:t>
      </w:r>
      <w:r w:rsidR="007647CF">
        <w:rPr>
          <w:rStyle w:val="APA7th"/>
          <w:rFonts w:cs="Times New Roman"/>
          <w:b w:val="0"/>
          <w:bCs/>
          <w:szCs w:val="24"/>
        </w:rPr>
        <w:t xml:space="preserve">code. </w:t>
      </w:r>
      <w:r w:rsidR="000E3F63">
        <w:rPr>
          <w:rStyle w:val="APA7th"/>
          <w:rFonts w:cs="Times New Roman"/>
          <w:b w:val="0"/>
          <w:bCs/>
          <w:szCs w:val="24"/>
        </w:rPr>
        <w:t xml:space="preserve"> The only real challenge was refactoring the code without creating new issues</w:t>
      </w:r>
      <w:r w:rsidR="0062389F">
        <w:rPr>
          <w:rStyle w:val="APA7th"/>
          <w:rFonts w:cs="Times New Roman"/>
          <w:b w:val="0"/>
          <w:bCs/>
          <w:szCs w:val="24"/>
        </w:rPr>
        <w:t xml:space="preserve">. I overcame the challenge by fixing one thing at a time and then testing the </w:t>
      </w:r>
      <w:r w:rsidR="009F0ABB">
        <w:rPr>
          <w:rStyle w:val="APA7th"/>
          <w:rFonts w:cs="Times New Roman"/>
          <w:b w:val="0"/>
          <w:bCs/>
          <w:szCs w:val="24"/>
        </w:rPr>
        <w:t xml:space="preserve">application after each change. </w:t>
      </w:r>
    </w:p>
    <w:p w14:paraId="50BD13C4" w14:textId="670B2F85" w:rsidR="00E36717" w:rsidRDefault="00E36717" w:rsidP="00C94BB1">
      <w:pPr>
        <w:spacing w:after="0" w:line="480" w:lineRule="auto"/>
        <w:rPr>
          <w:rStyle w:val="APA7th"/>
          <w:rFonts w:cs="Times New Roman"/>
          <w:b w:val="0"/>
          <w:bCs/>
          <w:szCs w:val="24"/>
        </w:rPr>
      </w:pPr>
    </w:p>
    <w:p w14:paraId="306DB013" w14:textId="7A5E5805" w:rsidR="00E36717" w:rsidRDefault="00E36717" w:rsidP="00C94BB1">
      <w:pPr>
        <w:spacing w:after="0" w:line="480" w:lineRule="auto"/>
        <w:rPr>
          <w:rStyle w:val="APA7th"/>
          <w:rFonts w:cs="Times New Roman"/>
          <w:b w:val="0"/>
          <w:bCs/>
          <w:szCs w:val="24"/>
        </w:rPr>
      </w:pPr>
      <w:r>
        <w:rPr>
          <w:rStyle w:val="APA7th"/>
          <w:rFonts w:cs="Times New Roman"/>
          <w:b w:val="0"/>
          <w:bCs/>
          <w:szCs w:val="24"/>
        </w:rPr>
        <w:t xml:space="preserve">The </w:t>
      </w:r>
      <w:r w:rsidR="001E7A3E">
        <w:rPr>
          <w:rStyle w:val="APA7th"/>
          <w:rFonts w:cs="Times New Roman"/>
          <w:b w:val="0"/>
          <w:bCs/>
          <w:szCs w:val="24"/>
        </w:rPr>
        <w:t>second artifact is the DataDisplayActivity.java file which is a central component of my application</w:t>
      </w:r>
      <w:r w:rsidR="009D3534">
        <w:rPr>
          <w:rStyle w:val="APA7th"/>
          <w:rFonts w:cs="Times New Roman"/>
          <w:b w:val="0"/>
          <w:bCs/>
          <w:szCs w:val="24"/>
        </w:rPr>
        <w:t>. It was initially created during my CS-360 course in October 2024</w:t>
      </w:r>
      <w:r w:rsidR="003E4984">
        <w:rPr>
          <w:rStyle w:val="APA7th"/>
          <w:rFonts w:cs="Times New Roman"/>
          <w:b w:val="0"/>
          <w:bCs/>
          <w:szCs w:val="24"/>
        </w:rPr>
        <w:t xml:space="preserve">. This activity displays the user’s weight entries and goal weight. Allows the user to add new entries, set or change their goal weight, and track their progress. It also checks for goal achievement and sends SMS notifications if the user </w:t>
      </w:r>
      <w:r w:rsidR="00EE37AD">
        <w:rPr>
          <w:rStyle w:val="APA7th"/>
          <w:rFonts w:cs="Times New Roman"/>
          <w:b w:val="0"/>
          <w:bCs/>
          <w:szCs w:val="24"/>
        </w:rPr>
        <w:t xml:space="preserve">has opted in. </w:t>
      </w:r>
    </w:p>
    <w:p w14:paraId="5D2CE2D6" w14:textId="77777777" w:rsidR="00EE37AD" w:rsidRDefault="00EE37AD" w:rsidP="00C94BB1">
      <w:pPr>
        <w:spacing w:after="0" w:line="480" w:lineRule="auto"/>
        <w:rPr>
          <w:rStyle w:val="APA7th"/>
          <w:rFonts w:cs="Times New Roman"/>
          <w:b w:val="0"/>
          <w:bCs/>
          <w:szCs w:val="24"/>
        </w:rPr>
      </w:pPr>
    </w:p>
    <w:p w14:paraId="11C97023" w14:textId="7EC6FAE6" w:rsidR="00EE37AD" w:rsidRDefault="00EE37AD" w:rsidP="00C94BB1">
      <w:pPr>
        <w:spacing w:after="0" w:line="480" w:lineRule="auto"/>
        <w:rPr>
          <w:rStyle w:val="APA7th"/>
          <w:rFonts w:cs="Times New Roman"/>
          <w:b w:val="0"/>
          <w:bCs/>
          <w:szCs w:val="24"/>
        </w:rPr>
      </w:pPr>
      <w:r>
        <w:rPr>
          <w:rStyle w:val="APA7th"/>
          <w:rFonts w:cs="Times New Roman"/>
          <w:b w:val="0"/>
          <w:bCs/>
          <w:szCs w:val="24"/>
        </w:rPr>
        <w:t>I selected this artifact because it demonstrates my skills in software development</w:t>
      </w:r>
      <w:r w:rsidR="0044721E">
        <w:rPr>
          <w:rStyle w:val="APA7th"/>
          <w:rFonts w:cs="Times New Roman"/>
          <w:b w:val="0"/>
          <w:bCs/>
          <w:szCs w:val="24"/>
        </w:rPr>
        <w:t xml:space="preserve"> in enhancing code robustness and maintainability. </w:t>
      </w:r>
      <w:r w:rsidR="00CE53F7">
        <w:rPr>
          <w:rStyle w:val="APA7th"/>
          <w:rFonts w:cs="Times New Roman"/>
          <w:b w:val="0"/>
          <w:bCs/>
          <w:szCs w:val="24"/>
        </w:rPr>
        <w:t xml:space="preserve">Specifically, I added exception handling around the </w:t>
      </w:r>
      <w:r w:rsidR="00CE53F7">
        <w:rPr>
          <w:rStyle w:val="APA7th"/>
          <w:rFonts w:cs="Times New Roman"/>
          <w:b w:val="0"/>
          <w:bCs/>
          <w:szCs w:val="24"/>
        </w:rPr>
        <w:lastRenderedPageBreak/>
        <w:t xml:space="preserve">database operation to prevent crashes and improve stability. I added </w:t>
      </w:r>
      <w:r w:rsidR="007D66B1">
        <w:rPr>
          <w:rStyle w:val="APA7th"/>
          <w:rFonts w:cs="Times New Roman"/>
          <w:b w:val="0"/>
          <w:bCs/>
          <w:szCs w:val="24"/>
        </w:rPr>
        <w:t xml:space="preserve">method-level comments and removed unused constants which enhanced the code readability and facilitates easier maintenance. </w:t>
      </w:r>
      <w:r w:rsidR="00771CF4">
        <w:rPr>
          <w:rStyle w:val="APA7th"/>
          <w:rFonts w:cs="Times New Roman"/>
          <w:b w:val="0"/>
          <w:bCs/>
          <w:szCs w:val="24"/>
        </w:rPr>
        <w:t xml:space="preserve">Finally, I improved the user experience by adding feedback through informative messages. </w:t>
      </w:r>
      <w:r w:rsidR="00AF7CEB">
        <w:rPr>
          <w:rStyle w:val="APA7th"/>
          <w:rFonts w:cs="Times New Roman"/>
          <w:b w:val="0"/>
          <w:bCs/>
          <w:szCs w:val="24"/>
        </w:rPr>
        <w:t xml:space="preserve"> Example pictured below of the method checkAndDisplayGoalWeight before and after enhancement with </w:t>
      </w:r>
      <w:r w:rsidR="00226050">
        <w:rPr>
          <w:rStyle w:val="APA7th"/>
          <w:rFonts w:cs="Times New Roman"/>
          <w:b w:val="0"/>
          <w:bCs/>
          <w:szCs w:val="24"/>
        </w:rPr>
        <w:t xml:space="preserve">exception handling. </w:t>
      </w:r>
    </w:p>
    <w:p w14:paraId="4385BA7A" w14:textId="51A7F66D" w:rsidR="00226050" w:rsidRDefault="00226050" w:rsidP="00C94BB1">
      <w:pPr>
        <w:spacing w:after="0" w:line="480" w:lineRule="auto"/>
        <w:rPr>
          <w:rStyle w:val="APA7th"/>
          <w:rFonts w:cs="Times New Roman"/>
          <w:b w:val="0"/>
          <w:bCs/>
          <w:szCs w:val="24"/>
        </w:rPr>
      </w:pPr>
      <w:r>
        <w:rPr>
          <w:rStyle w:val="APA7th"/>
          <w:rFonts w:cs="Times New Roman"/>
          <w:b w:val="0"/>
          <w:bCs/>
          <w:szCs w:val="24"/>
        </w:rPr>
        <w:t>pre-enhancement:</w:t>
      </w:r>
    </w:p>
    <w:p w14:paraId="2DFA0D36" w14:textId="4D549836" w:rsidR="00226050" w:rsidRDefault="00226050" w:rsidP="00C94BB1">
      <w:pPr>
        <w:spacing w:after="0" w:line="480" w:lineRule="auto"/>
        <w:rPr>
          <w:rStyle w:val="APA7th"/>
          <w:rFonts w:cs="Times New Roman"/>
          <w:b w:val="0"/>
          <w:bCs/>
          <w:szCs w:val="24"/>
        </w:rPr>
      </w:pPr>
      <w:r>
        <w:rPr>
          <w:rFonts w:ascii="Times New Roman" w:hAnsi="Times New Roman" w:cs="Times New Roman"/>
          <w:bCs/>
          <w:noProof/>
          <w:color w:val="000000" w:themeColor="text1"/>
          <w:sz w:val="24"/>
          <w:szCs w:val="24"/>
        </w:rPr>
        <w:drawing>
          <wp:inline distT="0" distB="0" distL="0" distR="0" wp14:anchorId="5041ED4F" wp14:editId="0F246DAB">
            <wp:extent cx="5363323" cy="2448267"/>
            <wp:effectExtent l="0" t="0" r="0" b="9525"/>
            <wp:docPr id="1206987623" name="Picture 1" descr="Pre-enhance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87623" name="Picture 1" descr="Pre-enhancement&#10;"/>
                    <pic:cNvPicPr/>
                  </pic:nvPicPr>
                  <pic:blipFill>
                    <a:blip r:embed="rId7">
                      <a:extLst>
                        <a:ext uri="{28A0092B-C50C-407E-A947-70E740481C1C}">
                          <a14:useLocalDpi xmlns:a14="http://schemas.microsoft.com/office/drawing/2010/main" val="0"/>
                        </a:ext>
                      </a:extLst>
                    </a:blip>
                    <a:stretch>
                      <a:fillRect/>
                    </a:stretch>
                  </pic:blipFill>
                  <pic:spPr>
                    <a:xfrm>
                      <a:off x="0" y="0"/>
                      <a:ext cx="5363323" cy="2448267"/>
                    </a:xfrm>
                    <a:prstGeom prst="rect">
                      <a:avLst/>
                    </a:prstGeom>
                  </pic:spPr>
                </pic:pic>
              </a:graphicData>
            </a:graphic>
          </wp:inline>
        </w:drawing>
      </w:r>
    </w:p>
    <w:p w14:paraId="36E765C8" w14:textId="77777777" w:rsidR="00226050" w:rsidRDefault="00226050" w:rsidP="00C94BB1">
      <w:pPr>
        <w:spacing w:after="0" w:line="480" w:lineRule="auto"/>
        <w:rPr>
          <w:rFonts w:ascii="Times New Roman" w:hAnsi="Times New Roman" w:cs="Times New Roman"/>
          <w:bCs/>
          <w:noProof/>
          <w:color w:val="000000" w:themeColor="text1"/>
          <w:sz w:val="24"/>
          <w:szCs w:val="24"/>
        </w:rPr>
      </w:pPr>
      <w:r>
        <w:rPr>
          <w:rStyle w:val="APA7th"/>
          <w:rFonts w:cs="Times New Roman"/>
          <w:b w:val="0"/>
          <w:bCs/>
          <w:szCs w:val="24"/>
        </w:rPr>
        <w:t>Post-enhancement:</w:t>
      </w:r>
      <w:r w:rsidRPr="00226050">
        <w:rPr>
          <w:rFonts w:ascii="Times New Roman" w:hAnsi="Times New Roman" w:cs="Times New Roman"/>
          <w:bCs/>
          <w:noProof/>
          <w:color w:val="000000" w:themeColor="text1"/>
          <w:sz w:val="24"/>
          <w:szCs w:val="24"/>
        </w:rPr>
        <w:t xml:space="preserve"> </w:t>
      </w:r>
      <w:r>
        <w:rPr>
          <w:rFonts w:ascii="Times New Roman" w:hAnsi="Times New Roman" w:cs="Times New Roman"/>
          <w:bCs/>
          <w:noProof/>
          <w:color w:val="000000" w:themeColor="text1"/>
          <w:sz w:val="24"/>
          <w:szCs w:val="24"/>
        </w:rPr>
        <w:drawing>
          <wp:inline distT="0" distB="0" distL="0" distR="0" wp14:anchorId="10964160" wp14:editId="6F56B466">
            <wp:extent cx="5239234" cy="2867025"/>
            <wp:effectExtent l="0" t="0" r="0" b="0"/>
            <wp:docPr id="189269620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696209" name="Picture 2"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46603" cy="2871057"/>
                    </a:xfrm>
                    <a:prstGeom prst="rect">
                      <a:avLst/>
                    </a:prstGeom>
                  </pic:spPr>
                </pic:pic>
              </a:graphicData>
            </a:graphic>
          </wp:inline>
        </w:drawing>
      </w:r>
    </w:p>
    <w:p w14:paraId="3E49DDC9" w14:textId="44F645FA" w:rsidR="001A3385" w:rsidRDefault="001A3385" w:rsidP="00C94BB1">
      <w:pPr>
        <w:spacing w:after="0" w:line="480" w:lineRule="auto"/>
        <w:rPr>
          <w:rStyle w:val="APA7th"/>
          <w:rFonts w:cs="Times New Roman"/>
          <w:b w:val="0"/>
          <w:bCs/>
          <w:szCs w:val="24"/>
        </w:rPr>
      </w:pPr>
      <w:r>
        <w:rPr>
          <w:rStyle w:val="APA7th"/>
          <w:rFonts w:cs="Times New Roman"/>
          <w:b w:val="0"/>
          <w:bCs/>
          <w:szCs w:val="24"/>
        </w:rPr>
        <w:lastRenderedPageBreak/>
        <w:t xml:space="preserve">I met </w:t>
      </w:r>
      <w:r w:rsidR="00BD07B2">
        <w:rPr>
          <w:rStyle w:val="APA7th"/>
          <w:rFonts w:cs="Times New Roman"/>
          <w:b w:val="0"/>
          <w:bCs/>
          <w:szCs w:val="24"/>
        </w:rPr>
        <w:t>the</w:t>
      </w:r>
      <w:r>
        <w:rPr>
          <w:rStyle w:val="APA7th"/>
          <w:rFonts w:cs="Times New Roman"/>
          <w:b w:val="0"/>
          <w:bCs/>
          <w:szCs w:val="24"/>
        </w:rPr>
        <w:t xml:space="preserve"> outcomes I planned to address with these enhancements. By enhancing exception handling and code documentation, I </w:t>
      </w:r>
      <w:r w:rsidR="00BD07B2">
        <w:rPr>
          <w:rStyle w:val="APA7th"/>
          <w:rFonts w:cs="Times New Roman"/>
          <w:b w:val="0"/>
          <w:bCs/>
          <w:szCs w:val="24"/>
        </w:rPr>
        <w:t>demonstrated</w:t>
      </w:r>
      <w:r>
        <w:rPr>
          <w:rStyle w:val="APA7th"/>
          <w:rFonts w:cs="Times New Roman"/>
          <w:b w:val="0"/>
          <w:bCs/>
          <w:szCs w:val="24"/>
        </w:rPr>
        <w:t xml:space="preserve"> my ability to develop professional quality </w:t>
      </w:r>
      <w:r w:rsidR="003D0FB9">
        <w:rPr>
          <w:rStyle w:val="APA7th"/>
          <w:rFonts w:cs="Times New Roman"/>
          <w:b w:val="0"/>
          <w:bCs/>
          <w:szCs w:val="24"/>
        </w:rPr>
        <w:t>software that is reliable and maintainable which aligns with course outcome two. By implementing</w:t>
      </w:r>
      <w:r w:rsidR="00344E9B">
        <w:rPr>
          <w:rStyle w:val="APA7th"/>
          <w:rFonts w:cs="Times New Roman"/>
          <w:b w:val="0"/>
          <w:bCs/>
          <w:szCs w:val="24"/>
        </w:rPr>
        <w:t xml:space="preserve"> exception handling I solved the problem of potential </w:t>
      </w:r>
      <w:r w:rsidR="00BD07B2">
        <w:rPr>
          <w:rStyle w:val="APA7th"/>
          <w:rFonts w:cs="Times New Roman"/>
          <w:b w:val="0"/>
          <w:bCs/>
          <w:szCs w:val="24"/>
        </w:rPr>
        <w:t xml:space="preserve">crashes due to unhandled exceptions which showcases my problem-solving skills which align with course outcome three. </w:t>
      </w:r>
    </w:p>
    <w:p w14:paraId="4CDAFC2C" w14:textId="77777777" w:rsidR="007F67A2" w:rsidRDefault="007F67A2" w:rsidP="00C94BB1">
      <w:pPr>
        <w:spacing w:after="0" w:line="480" w:lineRule="auto"/>
        <w:rPr>
          <w:rStyle w:val="APA7th"/>
          <w:rFonts w:cs="Times New Roman"/>
          <w:b w:val="0"/>
          <w:bCs/>
          <w:szCs w:val="24"/>
        </w:rPr>
      </w:pPr>
    </w:p>
    <w:p w14:paraId="5A2CAE46" w14:textId="4C3D0655" w:rsidR="007F67A2" w:rsidRDefault="007F67A2" w:rsidP="00C94BB1">
      <w:pPr>
        <w:spacing w:after="0" w:line="480" w:lineRule="auto"/>
        <w:rPr>
          <w:rStyle w:val="APA7th"/>
          <w:rFonts w:cs="Times New Roman"/>
          <w:b w:val="0"/>
          <w:bCs/>
          <w:szCs w:val="24"/>
        </w:rPr>
      </w:pPr>
      <w:r>
        <w:rPr>
          <w:rStyle w:val="APA7th"/>
          <w:rFonts w:cs="Times New Roman"/>
          <w:b w:val="0"/>
          <w:bCs/>
          <w:szCs w:val="24"/>
        </w:rPr>
        <w:t>What I learned from t</w:t>
      </w:r>
      <w:r w:rsidR="006E7F08">
        <w:rPr>
          <w:rStyle w:val="APA7th"/>
          <w:rFonts w:cs="Times New Roman"/>
          <w:b w:val="0"/>
          <w:bCs/>
          <w:szCs w:val="24"/>
        </w:rPr>
        <w:t>he process was the importance of adding exception handling, it’s critical to anticipate and manage p</w:t>
      </w:r>
      <w:r w:rsidR="00233C91">
        <w:rPr>
          <w:rStyle w:val="APA7th"/>
          <w:rFonts w:cs="Times New Roman"/>
          <w:b w:val="0"/>
          <w:bCs/>
          <w:szCs w:val="24"/>
        </w:rPr>
        <w:t xml:space="preserve">otential errors which improves the application stability. </w:t>
      </w:r>
      <w:r w:rsidR="00846586">
        <w:rPr>
          <w:rStyle w:val="APA7th"/>
          <w:rFonts w:cs="Times New Roman"/>
          <w:b w:val="0"/>
          <w:bCs/>
          <w:szCs w:val="24"/>
        </w:rPr>
        <w:t xml:space="preserve"> Challenge was ensuring I didn’t add new bugs while enhancing the code</w:t>
      </w:r>
      <w:r w:rsidR="00C5055F">
        <w:rPr>
          <w:rStyle w:val="APA7th"/>
          <w:rFonts w:cs="Times New Roman"/>
          <w:b w:val="0"/>
          <w:bCs/>
          <w:szCs w:val="24"/>
        </w:rPr>
        <w:t>.</w:t>
      </w:r>
    </w:p>
    <w:p w14:paraId="60510C33" w14:textId="77777777" w:rsidR="0032606C" w:rsidRDefault="0032606C" w:rsidP="00C94BB1">
      <w:pPr>
        <w:spacing w:after="0" w:line="480" w:lineRule="auto"/>
        <w:rPr>
          <w:rStyle w:val="APA7th"/>
          <w:rFonts w:cs="Times New Roman"/>
          <w:b w:val="0"/>
          <w:bCs/>
          <w:szCs w:val="24"/>
        </w:rPr>
      </w:pPr>
    </w:p>
    <w:p w14:paraId="66DBAD04" w14:textId="44AF7F13" w:rsidR="0032606C" w:rsidRDefault="0032606C" w:rsidP="00C94BB1">
      <w:pPr>
        <w:spacing w:after="0" w:line="480" w:lineRule="auto"/>
        <w:rPr>
          <w:rStyle w:val="APA7th"/>
          <w:rFonts w:cs="Times New Roman"/>
          <w:b w:val="0"/>
          <w:bCs/>
          <w:szCs w:val="24"/>
        </w:rPr>
      </w:pPr>
      <w:r>
        <w:rPr>
          <w:rStyle w:val="APA7th"/>
          <w:rFonts w:cs="Times New Roman"/>
          <w:b w:val="0"/>
          <w:bCs/>
          <w:szCs w:val="24"/>
        </w:rPr>
        <w:t>The third artifact is DataAdapter.java</w:t>
      </w:r>
      <w:r w:rsidR="008A2C89">
        <w:rPr>
          <w:rStyle w:val="APA7th"/>
          <w:rFonts w:cs="Times New Roman"/>
          <w:b w:val="0"/>
          <w:bCs/>
          <w:szCs w:val="24"/>
        </w:rPr>
        <w:t xml:space="preserve"> file</w:t>
      </w:r>
      <w:r w:rsidR="00D860D0">
        <w:rPr>
          <w:rStyle w:val="APA7th"/>
          <w:rFonts w:cs="Times New Roman"/>
          <w:b w:val="0"/>
          <w:bCs/>
          <w:szCs w:val="24"/>
        </w:rPr>
        <w:t xml:space="preserve">, which is an adapter class used in my weight tracking application. This artifact was created </w:t>
      </w:r>
      <w:r w:rsidR="00693339">
        <w:rPr>
          <w:rStyle w:val="APA7th"/>
          <w:rFonts w:cs="Times New Roman"/>
          <w:b w:val="0"/>
          <w:bCs/>
          <w:szCs w:val="24"/>
        </w:rPr>
        <w:t xml:space="preserve">during my CS-360 course in October 2024. It binds weight entry data to the RecyclerView in the DataDisplayActivity, managing the display of weight entries in a list format. It handles user interactions such as deleting entries from both the list and the database. </w:t>
      </w:r>
    </w:p>
    <w:p w14:paraId="024CDD6B" w14:textId="77777777" w:rsidR="00693339" w:rsidRDefault="00693339" w:rsidP="00C94BB1">
      <w:pPr>
        <w:spacing w:after="0" w:line="480" w:lineRule="auto"/>
        <w:rPr>
          <w:rStyle w:val="APA7th"/>
          <w:rFonts w:cs="Times New Roman"/>
          <w:b w:val="0"/>
          <w:bCs/>
          <w:szCs w:val="24"/>
        </w:rPr>
      </w:pPr>
    </w:p>
    <w:p w14:paraId="2742EC89" w14:textId="0FE1C770" w:rsidR="00693339" w:rsidRDefault="00693339" w:rsidP="00C94BB1">
      <w:pPr>
        <w:spacing w:after="0" w:line="480" w:lineRule="auto"/>
        <w:rPr>
          <w:rStyle w:val="APA7th"/>
          <w:rFonts w:cs="Times New Roman"/>
          <w:b w:val="0"/>
          <w:bCs/>
          <w:szCs w:val="24"/>
        </w:rPr>
      </w:pPr>
      <w:r>
        <w:rPr>
          <w:rStyle w:val="APA7th"/>
          <w:rFonts w:cs="Times New Roman"/>
          <w:b w:val="0"/>
          <w:bCs/>
          <w:szCs w:val="24"/>
        </w:rPr>
        <w:t>I selected this</w:t>
      </w:r>
      <w:r w:rsidR="0010223D">
        <w:rPr>
          <w:rStyle w:val="APA7th"/>
          <w:rFonts w:cs="Times New Roman"/>
          <w:b w:val="0"/>
          <w:bCs/>
          <w:szCs w:val="24"/>
        </w:rPr>
        <w:t xml:space="preserve"> artifact because it highlights my skills in software development, particularly in optimizing code performance and enhancing user experience. </w:t>
      </w:r>
      <w:r w:rsidR="00527D8D">
        <w:rPr>
          <w:rStyle w:val="APA7th"/>
          <w:rFonts w:cs="Times New Roman"/>
          <w:b w:val="0"/>
          <w:bCs/>
          <w:szCs w:val="24"/>
        </w:rPr>
        <w:t xml:space="preserve"> Specific components that showcase my abilities include</w:t>
      </w:r>
      <w:r w:rsidR="00660208">
        <w:rPr>
          <w:rStyle w:val="APA7th"/>
          <w:rFonts w:cs="Times New Roman"/>
          <w:b w:val="0"/>
          <w:bCs/>
          <w:szCs w:val="24"/>
        </w:rPr>
        <w:t xml:space="preserve"> exception handling, performance optimization, user experience enhancements, and code quality. </w:t>
      </w:r>
      <w:r w:rsidR="00B5293B">
        <w:rPr>
          <w:rStyle w:val="APA7th"/>
          <w:rFonts w:cs="Times New Roman"/>
          <w:b w:val="0"/>
          <w:bCs/>
          <w:szCs w:val="24"/>
        </w:rPr>
        <w:t xml:space="preserve"> </w:t>
      </w:r>
      <w:r w:rsidR="00A27757">
        <w:rPr>
          <w:rStyle w:val="APA7th"/>
          <w:rFonts w:cs="Times New Roman"/>
          <w:b w:val="0"/>
          <w:bCs/>
          <w:szCs w:val="24"/>
        </w:rPr>
        <w:t>Exception handling was implemented by adding try-catch blocks around the deletion operation to handle potential exceptions</w:t>
      </w:r>
      <w:r w:rsidR="0064728D">
        <w:rPr>
          <w:rStyle w:val="APA7th"/>
          <w:rFonts w:cs="Times New Roman"/>
          <w:b w:val="0"/>
          <w:bCs/>
          <w:szCs w:val="24"/>
        </w:rPr>
        <w:t xml:space="preserve"> improving stability. Performance was optimized by removing unnecessary notifyItemRangeChanged call which </w:t>
      </w:r>
      <w:r w:rsidR="001A69F6">
        <w:rPr>
          <w:rStyle w:val="APA7th"/>
          <w:rFonts w:cs="Times New Roman"/>
          <w:b w:val="0"/>
          <w:bCs/>
          <w:szCs w:val="24"/>
        </w:rPr>
        <w:t xml:space="preserve">optimized the RecyclerViews performance during item deletion. User experience was enhanced </w:t>
      </w:r>
      <w:r w:rsidR="001A69F6">
        <w:rPr>
          <w:rStyle w:val="APA7th"/>
          <w:rFonts w:cs="Times New Roman"/>
          <w:b w:val="0"/>
          <w:bCs/>
          <w:szCs w:val="24"/>
        </w:rPr>
        <w:lastRenderedPageBreak/>
        <w:t>by adding a confirmation dialog before deleting an entry to prevent accidental deletions</w:t>
      </w:r>
      <w:r w:rsidR="00AF132F">
        <w:rPr>
          <w:rStyle w:val="APA7th"/>
          <w:rFonts w:cs="Times New Roman"/>
          <w:b w:val="0"/>
          <w:bCs/>
          <w:szCs w:val="24"/>
        </w:rPr>
        <w:t xml:space="preserve"> which demonstrates attention to user-centered design. Code quality was enhanced by removing </w:t>
      </w:r>
      <w:r w:rsidR="008E0ECC">
        <w:rPr>
          <w:rStyle w:val="APA7th"/>
          <w:rFonts w:cs="Times New Roman"/>
          <w:b w:val="0"/>
          <w:bCs/>
          <w:szCs w:val="24"/>
        </w:rPr>
        <w:t xml:space="preserve">unused imports and adding clear documentation to the code. </w:t>
      </w:r>
    </w:p>
    <w:p w14:paraId="74DA7984" w14:textId="77777777" w:rsidR="008E0ECC" w:rsidRDefault="008E0ECC" w:rsidP="00C94BB1">
      <w:pPr>
        <w:spacing w:after="0" w:line="480" w:lineRule="auto"/>
        <w:rPr>
          <w:rStyle w:val="APA7th"/>
          <w:rFonts w:cs="Times New Roman"/>
          <w:b w:val="0"/>
          <w:bCs/>
          <w:szCs w:val="24"/>
        </w:rPr>
      </w:pPr>
    </w:p>
    <w:p w14:paraId="233953EC" w14:textId="64C44B1C" w:rsidR="008E0ECC" w:rsidRDefault="008E0ECC" w:rsidP="00C94BB1">
      <w:pPr>
        <w:spacing w:after="0" w:line="480" w:lineRule="auto"/>
        <w:rPr>
          <w:rStyle w:val="APA7th"/>
          <w:rFonts w:cs="Times New Roman"/>
          <w:b w:val="0"/>
          <w:bCs/>
          <w:szCs w:val="24"/>
        </w:rPr>
      </w:pPr>
      <w:r>
        <w:rPr>
          <w:rStyle w:val="APA7th"/>
          <w:rFonts w:cs="Times New Roman"/>
          <w:b w:val="0"/>
          <w:bCs/>
          <w:szCs w:val="24"/>
        </w:rPr>
        <w:t>I learned about the importance of performance optimizations</w:t>
      </w:r>
      <w:r w:rsidR="003825E2">
        <w:rPr>
          <w:rStyle w:val="APA7th"/>
          <w:rFonts w:cs="Times New Roman"/>
          <w:b w:val="0"/>
          <w:bCs/>
          <w:szCs w:val="24"/>
        </w:rPr>
        <w:t xml:space="preserve"> by understanding how unnecessary method calls can impact performance</w:t>
      </w:r>
      <w:r w:rsidR="00AE2005">
        <w:rPr>
          <w:rStyle w:val="APA7th"/>
          <w:rFonts w:cs="Times New Roman"/>
          <w:b w:val="0"/>
          <w:bCs/>
          <w:szCs w:val="24"/>
        </w:rPr>
        <w:t xml:space="preserve">. I also learned of the importance of </w:t>
      </w:r>
      <w:r w:rsidR="001A18D4">
        <w:rPr>
          <w:rStyle w:val="APA7th"/>
          <w:rFonts w:cs="Times New Roman"/>
          <w:b w:val="0"/>
          <w:bCs/>
          <w:szCs w:val="24"/>
        </w:rPr>
        <w:t xml:space="preserve">adding confirmation dialogs to prevent unintended user actions. </w:t>
      </w:r>
      <w:r w:rsidR="00DC3126">
        <w:rPr>
          <w:rStyle w:val="APA7th"/>
          <w:rFonts w:cs="Times New Roman"/>
          <w:b w:val="0"/>
          <w:bCs/>
          <w:szCs w:val="24"/>
        </w:rPr>
        <w:t xml:space="preserve"> </w:t>
      </w:r>
      <w:r w:rsidR="007275AF">
        <w:rPr>
          <w:rStyle w:val="APA7th"/>
          <w:rFonts w:cs="Times New Roman"/>
          <w:b w:val="0"/>
          <w:bCs/>
          <w:szCs w:val="24"/>
        </w:rPr>
        <w:t>The challenge</w:t>
      </w:r>
      <w:r w:rsidR="00DC3126">
        <w:rPr>
          <w:rStyle w:val="APA7th"/>
          <w:rFonts w:cs="Times New Roman"/>
          <w:b w:val="0"/>
          <w:bCs/>
          <w:szCs w:val="24"/>
        </w:rPr>
        <w:t xml:space="preserve"> faced was adding the confirmation dialog</w:t>
      </w:r>
      <w:r w:rsidR="00A9385A">
        <w:rPr>
          <w:rStyle w:val="APA7th"/>
          <w:rFonts w:cs="Times New Roman"/>
          <w:b w:val="0"/>
          <w:bCs/>
          <w:szCs w:val="24"/>
        </w:rPr>
        <w:t xml:space="preserve">, </w:t>
      </w:r>
      <w:r w:rsidR="007275AF">
        <w:rPr>
          <w:rStyle w:val="APA7th"/>
          <w:rFonts w:cs="Times New Roman"/>
          <w:b w:val="0"/>
          <w:bCs/>
          <w:szCs w:val="24"/>
        </w:rPr>
        <w:t>particularly</w:t>
      </w:r>
      <w:r w:rsidR="00A9385A">
        <w:rPr>
          <w:rStyle w:val="APA7th"/>
          <w:rFonts w:cs="Times New Roman"/>
          <w:b w:val="0"/>
          <w:bCs/>
          <w:szCs w:val="24"/>
        </w:rPr>
        <w:t xml:space="preserve"> regarding the use of the correct context and handling adapter positions. I </w:t>
      </w:r>
      <w:r w:rsidR="007275AF">
        <w:rPr>
          <w:rStyle w:val="APA7th"/>
          <w:rFonts w:cs="Times New Roman"/>
          <w:b w:val="0"/>
          <w:bCs/>
          <w:szCs w:val="24"/>
        </w:rPr>
        <w:t>overcame</w:t>
      </w:r>
      <w:r w:rsidR="00A9385A">
        <w:rPr>
          <w:rStyle w:val="APA7th"/>
          <w:rFonts w:cs="Times New Roman"/>
          <w:b w:val="0"/>
          <w:bCs/>
          <w:szCs w:val="24"/>
        </w:rPr>
        <w:t xml:space="preserve"> the challenge by referring to the Android developer documentation</w:t>
      </w:r>
      <w:r w:rsidR="007275AF">
        <w:rPr>
          <w:rStyle w:val="APA7th"/>
          <w:rFonts w:cs="Times New Roman"/>
          <w:b w:val="0"/>
          <w:bCs/>
          <w:szCs w:val="24"/>
        </w:rPr>
        <w:t xml:space="preserve"> and testing changes as I made them. </w:t>
      </w:r>
    </w:p>
    <w:p w14:paraId="7F5BDC1D" w14:textId="77777777" w:rsidR="003528BE" w:rsidRDefault="003528BE" w:rsidP="00C94BB1">
      <w:pPr>
        <w:spacing w:after="0" w:line="480" w:lineRule="auto"/>
        <w:rPr>
          <w:rStyle w:val="APA7th"/>
          <w:rFonts w:cs="Times New Roman"/>
          <w:b w:val="0"/>
          <w:bCs/>
          <w:szCs w:val="24"/>
        </w:rPr>
      </w:pPr>
    </w:p>
    <w:p w14:paraId="76B0483C" w14:textId="33F92FD7" w:rsidR="003528BE" w:rsidRDefault="003528BE" w:rsidP="00C94BB1">
      <w:pPr>
        <w:spacing w:after="0" w:line="480" w:lineRule="auto"/>
        <w:rPr>
          <w:rStyle w:val="APA7th"/>
          <w:rFonts w:cs="Times New Roman"/>
          <w:b w:val="0"/>
          <w:bCs/>
          <w:szCs w:val="24"/>
        </w:rPr>
      </w:pPr>
      <w:r>
        <w:rPr>
          <w:rStyle w:val="APA7th"/>
          <w:rFonts w:cs="Times New Roman"/>
          <w:b w:val="0"/>
          <w:bCs/>
          <w:szCs w:val="24"/>
        </w:rPr>
        <w:t xml:space="preserve">The last artifact is </w:t>
      </w:r>
      <w:r w:rsidR="001D2EC2">
        <w:rPr>
          <w:rStyle w:val="APA7th"/>
          <w:rFonts w:cs="Times New Roman"/>
          <w:b w:val="0"/>
          <w:bCs/>
          <w:szCs w:val="24"/>
        </w:rPr>
        <w:t xml:space="preserve">AddEntryDialog.java, which is a dialog fragment in my application that was created for the CS-360 class in October 2024. This component allows users to add new weight entries by entering their current weight. The dialog collects the user’s weight, records the current data automatically, and passes the data back to the DataDisplayAdapter to be saved in the database. </w:t>
      </w:r>
    </w:p>
    <w:p w14:paraId="01E52FCC" w14:textId="77777777" w:rsidR="001D2EC2" w:rsidRDefault="001D2EC2" w:rsidP="00C94BB1">
      <w:pPr>
        <w:spacing w:after="0" w:line="480" w:lineRule="auto"/>
        <w:rPr>
          <w:rStyle w:val="APA7th"/>
          <w:rFonts w:cs="Times New Roman"/>
          <w:b w:val="0"/>
          <w:bCs/>
          <w:szCs w:val="24"/>
        </w:rPr>
      </w:pPr>
    </w:p>
    <w:p w14:paraId="2898BA57" w14:textId="722B6B5E" w:rsidR="001D2EC2" w:rsidRDefault="001D2EC2" w:rsidP="00C94BB1">
      <w:pPr>
        <w:spacing w:after="0" w:line="480" w:lineRule="auto"/>
        <w:rPr>
          <w:rStyle w:val="APA7th"/>
          <w:rFonts w:cs="Times New Roman"/>
          <w:b w:val="0"/>
          <w:bCs/>
          <w:szCs w:val="24"/>
        </w:rPr>
      </w:pPr>
      <w:r>
        <w:rPr>
          <w:rStyle w:val="APA7th"/>
          <w:rFonts w:cs="Times New Roman"/>
          <w:b w:val="0"/>
          <w:bCs/>
          <w:szCs w:val="24"/>
        </w:rPr>
        <w:t xml:space="preserve">I chose this </w:t>
      </w:r>
      <w:r w:rsidR="004A050D">
        <w:rPr>
          <w:rStyle w:val="APA7th"/>
          <w:rFonts w:cs="Times New Roman"/>
          <w:b w:val="0"/>
          <w:bCs/>
          <w:szCs w:val="24"/>
        </w:rPr>
        <w:t>artifact</w:t>
      </w:r>
      <w:r>
        <w:rPr>
          <w:rStyle w:val="APA7th"/>
          <w:rFonts w:cs="Times New Roman"/>
          <w:b w:val="0"/>
          <w:bCs/>
          <w:szCs w:val="24"/>
        </w:rPr>
        <w:t xml:space="preserve"> because it highlights by abilities to enhance </w:t>
      </w:r>
      <w:r w:rsidR="004A050D">
        <w:rPr>
          <w:rStyle w:val="APA7th"/>
          <w:rFonts w:cs="Times New Roman"/>
          <w:b w:val="0"/>
          <w:bCs/>
          <w:szCs w:val="24"/>
        </w:rPr>
        <w:t>application</w:t>
      </w:r>
      <w:r>
        <w:rPr>
          <w:rStyle w:val="APA7th"/>
          <w:rFonts w:cs="Times New Roman"/>
          <w:b w:val="0"/>
          <w:bCs/>
          <w:szCs w:val="24"/>
        </w:rPr>
        <w:t xml:space="preserve"> robustness</w:t>
      </w:r>
      <w:r w:rsidR="004A050D">
        <w:rPr>
          <w:rStyle w:val="APA7th"/>
          <w:rFonts w:cs="Times New Roman"/>
          <w:b w:val="0"/>
          <w:bCs/>
          <w:szCs w:val="24"/>
        </w:rPr>
        <w:t xml:space="preserve"> and improving user experience through input validation and error handling.  </w:t>
      </w:r>
      <w:r w:rsidR="00C3540A">
        <w:rPr>
          <w:rStyle w:val="APA7th"/>
          <w:rFonts w:cs="Times New Roman"/>
          <w:b w:val="0"/>
          <w:bCs/>
          <w:szCs w:val="24"/>
        </w:rPr>
        <w:t>Specifically,</w:t>
      </w:r>
      <w:r w:rsidR="004A050D">
        <w:rPr>
          <w:rStyle w:val="APA7th"/>
          <w:rFonts w:cs="Times New Roman"/>
          <w:b w:val="0"/>
          <w:bCs/>
          <w:szCs w:val="24"/>
        </w:rPr>
        <w:t xml:space="preserve"> skills include input validation, exception handling, </w:t>
      </w:r>
      <w:r w:rsidR="00DC0E52">
        <w:rPr>
          <w:rStyle w:val="APA7th"/>
          <w:rFonts w:cs="Times New Roman"/>
          <w:b w:val="0"/>
          <w:bCs/>
          <w:szCs w:val="24"/>
        </w:rPr>
        <w:t>and user experience enhancement. I displayed input validation skills by implementing validation to ensure that weight</w:t>
      </w:r>
      <w:r w:rsidR="00D264C2">
        <w:rPr>
          <w:rStyle w:val="APA7th"/>
          <w:rFonts w:cs="Times New Roman"/>
          <w:b w:val="0"/>
          <w:bCs/>
          <w:szCs w:val="24"/>
        </w:rPr>
        <w:t xml:space="preserve">s entered are valid, positive numbers, and preventing invalid data from being processed. </w:t>
      </w:r>
      <w:r w:rsidR="009702C0">
        <w:rPr>
          <w:rStyle w:val="APA7th"/>
          <w:rFonts w:cs="Times New Roman"/>
          <w:b w:val="0"/>
          <w:bCs/>
          <w:szCs w:val="24"/>
        </w:rPr>
        <w:t xml:space="preserve"> Adding try-catch blocks around critical operations to handle potential exceptions such as NumberFormatException</w:t>
      </w:r>
      <w:r w:rsidR="007566FF">
        <w:rPr>
          <w:rStyle w:val="APA7th"/>
          <w:rFonts w:cs="Times New Roman"/>
          <w:b w:val="0"/>
          <w:bCs/>
          <w:szCs w:val="24"/>
        </w:rPr>
        <w:t xml:space="preserve">, enhanced the </w:t>
      </w:r>
      <w:r w:rsidR="007566FF">
        <w:rPr>
          <w:rStyle w:val="APA7th"/>
          <w:rFonts w:cs="Times New Roman"/>
          <w:b w:val="0"/>
          <w:bCs/>
          <w:szCs w:val="24"/>
        </w:rPr>
        <w:lastRenderedPageBreak/>
        <w:t xml:space="preserve">applications stability and displayed my exception handling skills.  Providing informative feedback messages to guide the users in entering correct data, I also improved usability. </w:t>
      </w:r>
    </w:p>
    <w:p w14:paraId="7BE48222" w14:textId="77777777" w:rsidR="007566FF" w:rsidRDefault="007566FF" w:rsidP="00C94BB1">
      <w:pPr>
        <w:spacing w:after="0" w:line="480" w:lineRule="auto"/>
        <w:rPr>
          <w:rStyle w:val="APA7th"/>
          <w:rFonts w:cs="Times New Roman"/>
          <w:b w:val="0"/>
          <w:bCs/>
          <w:szCs w:val="24"/>
        </w:rPr>
      </w:pPr>
    </w:p>
    <w:p w14:paraId="1A43F0EB" w14:textId="58B53DC1" w:rsidR="007566FF" w:rsidRDefault="00AC02C5" w:rsidP="00C94BB1">
      <w:pPr>
        <w:spacing w:after="0" w:line="480" w:lineRule="auto"/>
        <w:rPr>
          <w:rStyle w:val="APA7th"/>
          <w:rFonts w:cs="Times New Roman"/>
          <w:b w:val="0"/>
          <w:bCs/>
          <w:szCs w:val="24"/>
        </w:rPr>
      </w:pPr>
      <w:r>
        <w:rPr>
          <w:rStyle w:val="APA7th"/>
          <w:rFonts w:cs="Times New Roman"/>
          <w:b w:val="0"/>
          <w:bCs/>
          <w:szCs w:val="24"/>
        </w:rPr>
        <w:t xml:space="preserve">I met the </w:t>
      </w:r>
      <w:r w:rsidR="00E37121">
        <w:rPr>
          <w:rStyle w:val="APA7th"/>
          <w:rFonts w:cs="Times New Roman"/>
          <w:b w:val="0"/>
          <w:bCs/>
          <w:szCs w:val="24"/>
        </w:rPr>
        <w:t>outcomes I intended to address with these enhancements</w:t>
      </w:r>
      <w:r w:rsidR="00DF466F">
        <w:rPr>
          <w:rStyle w:val="APA7th"/>
          <w:rFonts w:cs="Times New Roman"/>
          <w:b w:val="0"/>
          <w:bCs/>
          <w:szCs w:val="24"/>
        </w:rPr>
        <w:t xml:space="preserve">. Course outcome two by improving input validation and error handling, and course outcome three by addressing potential crashes due to invalid inputs. </w:t>
      </w:r>
    </w:p>
    <w:p w14:paraId="269DF989" w14:textId="77777777" w:rsidR="00E37121" w:rsidRDefault="00E37121" w:rsidP="00C94BB1">
      <w:pPr>
        <w:spacing w:after="0" w:line="480" w:lineRule="auto"/>
        <w:rPr>
          <w:rStyle w:val="APA7th"/>
          <w:rFonts w:cs="Times New Roman"/>
          <w:b w:val="0"/>
          <w:bCs/>
          <w:szCs w:val="24"/>
        </w:rPr>
      </w:pPr>
    </w:p>
    <w:p w14:paraId="213516A0" w14:textId="2DD4CE43" w:rsidR="00E37121" w:rsidRDefault="00E37121" w:rsidP="00C94BB1">
      <w:pPr>
        <w:spacing w:after="0" w:line="480" w:lineRule="auto"/>
        <w:rPr>
          <w:rStyle w:val="APA7th"/>
          <w:rFonts w:cs="Times New Roman"/>
          <w:b w:val="0"/>
          <w:bCs/>
          <w:szCs w:val="24"/>
        </w:rPr>
      </w:pPr>
      <w:r>
        <w:rPr>
          <w:rStyle w:val="APA7th"/>
          <w:rFonts w:cs="Times New Roman"/>
          <w:b w:val="0"/>
          <w:bCs/>
          <w:szCs w:val="24"/>
        </w:rPr>
        <w:t xml:space="preserve">I learned about the importance of input validation, for example during testing I realized that I could </w:t>
      </w:r>
      <w:r w:rsidR="00C627B3">
        <w:rPr>
          <w:rStyle w:val="APA7th"/>
          <w:rFonts w:cs="Times New Roman"/>
          <w:b w:val="0"/>
          <w:bCs/>
          <w:szCs w:val="24"/>
        </w:rPr>
        <w:t xml:space="preserve">enter anything I wanted as a weight, for example I </w:t>
      </w:r>
      <w:r w:rsidR="00D630FE">
        <w:rPr>
          <w:rStyle w:val="APA7th"/>
          <w:rFonts w:cs="Times New Roman"/>
          <w:b w:val="0"/>
          <w:bCs/>
          <w:szCs w:val="24"/>
        </w:rPr>
        <w:t>entered</w:t>
      </w:r>
      <w:r w:rsidR="00C627B3">
        <w:rPr>
          <w:rStyle w:val="APA7th"/>
          <w:rFonts w:cs="Times New Roman"/>
          <w:b w:val="0"/>
          <w:bCs/>
          <w:szCs w:val="24"/>
        </w:rPr>
        <w:t xml:space="preserve"> 0 and it worked. </w:t>
      </w:r>
      <w:r w:rsidR="00920772">
        <w:rPr>
          <w:rStyle w:val="APA7th"/>
          <w:rFonts w:cs="Times New Roman"/>
          <w:b w:val="0"/>
          <w:bCs/>
          <w:szCs w:val="24"/>
        </w:rPr>
        <w:t xml:space="preserve"> I also learned </w:t>
      </w:r>
      <w:r w:rsidR="00CD320D">
        <w:rPr>
          <w:rStyle w:val="APA7th"/>
          <w:rFonts w:cs="Times New Roman"/>
          <w:b w:val="0"/>
          <w:bCs/>
          <w:szCs w:val="24"/>
        </w:rPr>
        <w:t xml:space="preserve">that the user may not always understand exactly what they should be entering so feedback is important. </w:t>
      </w:r>
    </w:p>
    <w:p w14:paraId="4FBAFAEC" w14:textId="77777777" w:rsidR="00CD320D" w:rsidRDefault="00CD320D" w:rsidP="00C94BB1">
      <w:pPr>
        <w:spacing w:after="0" w:line="480" w:lineRule="auto"/>
        <w:rPr>
          <w:rStyle w:val="APA7th"/>
          <w:rFonts w:cs="Times New Roman"/>
          <w:b w:val="0"/>
          <w:bCs/>
          <w:szCs w:val="24"/>
        </w:rPr>
      </w:pPr>
    </w:p>
    <w:p w14:paraId="1B1CEB93" w14:textId="49744B44" w:rsidR="000F3DE8" w:rsidRDefault="000F3DE8" w:rsidP="00C94BB1">
      <w:pPr>
        <w:spacing w:after="0" w:line="480" w:lineRule="auto"/>
        <w:rPr>
          <w:rStyle w:val="APA7th"/>
          <w:rFonts w:cs="Times New Roman"/>
          <w:b w:val="0"/>
          <w:bCs/>
          <w:szCs w:val="24"/>
        </w:rPr>
      </w:pPr>
      <w:r>
        <w:rPr>
          <w:rStyle w:val="APA7th"/>
          <w:rFonts w:cs="Times New Roman"/>
          <w:b w:val="0"/>
          <w:bCs/>
          <w:szCs w:val="24"/>
        </w:rPr>
        <w:t>The challenge I faced was</w:t>
      </w:r>
      <w:r w:rsidR="006969A0">
        <w:rPr>
          <w:rStyle w:val="APA7th"/>
          <w:rFonts w:cs="Times New Roman"/>
          <w:b w:val="0"/>
          <w:bCs/>
          <w:szCs w:val="24"/>
        </w:rPr>
        <w:t xml:space="preserve"> accounting for various invalid inputs such as empty strings, non-numeric characters, and negative numbers. </w:t>
      </w:r>
      <w:r w:rsidR="00EF52ED">
        <w:rPr>
          <w:rStyle w:val="APA7th"/>
          <w:rFonts w:cs="Times New Roman"/>
          <w:b w:val="0"/>
          <w:bCs/>
          <w:szCs w:val="24"/>
        </w:rPr>
        <w:t xml:space="preserve">The challenge was </w:t>
      </w:r>
      <w:r w:rsidR="004E4524">
        <w:rPr>
          <w:rStyle w:val="APA7th"/>
          <w:rFonts w:cs="Times New Roman"/>
          <w:b w:val="0"/>
          <w:bCs/>
          <w:szCs w:val="24"/>
        </w:rPr>
        <w:t>overcome</w:t>
      </w:r>
      <w:r w:rsidR="00EF52ED">
        <w:rPr>
          <w:rStyle w:val="APA7th"/>
          <w:rFonts w:cs="Times New Roman"/>
          <w:b w:val="0"/>
          <w:bCs/>
          <w:szCs w:val="24"/>
        </w:rPr>
        <w:t xml:space="preserve"> by having a think on all the possible inputs a user could</w:t>
      </w:r>
      <w:r w:rsidR="00BD69F8">
        <w:rPr>
          <w:rStyle w:val="APA7th"/>
          <w:rFonts w:cs="Times New Roman"/>
          <w:b w:val="0"/>
          <w:bCs/>
          <w:szCs w:val="24"/>
        </w:rPr>
        <w:t xml:space="preserve"> enter. Another challenge I had was the on-screen </w:t>
      </w:r>
      <w:r w:rsidR="00106091">
        <w:rPr>
          <w:rStyle w:val="APA7th"/>
          <w:rFonts w:cs="Times New Roman"/>
          <w:b w:val="0"/>
          <w:bCs/>
          <w:szCs w:val="24"/>
        </w:rPr>
        <w:t>keyboard that</w:t>
      </w:r>
      <w:r w:rsidR="00BD69F8">
        <w:rPr>
          <w:rStyle w:val="APA7th"/>
          <w:rFonts w:cs="Times New Roman"/>
          <w:b w:val="0"/>
          <w:bCs/>
          <w:szCs w:val="24"/>
        </w:rPr>
        <w:t xml:space="preserve"> stopped working somewhere along the way, this one I couldn’t figure </w:t>
      </w:r>
      <w:r w:rsidR="00106091">
        <w:rPr>
          <w:rStyle w:val="APA7th"/>
          <w:rFonts w:cs="Times New Roman"/>
          <w:b w:val="0"/>
          <w:bCs/>
          <w:szCs w:val="24"/>
        </w:rPr>
        <w:t>out,</w:t>
      </w:r>
      <w:r w:rsidR="00B22164">
        <w:rPr>
          <w:rStyle w:val="APA7th"/>
          <w:rFonts w:cs="Times New Roman"/>
          <w:b w:val="0"/>
          <w:bCs/>
          <w:szCs w:val="24"/>
        </w:rPr>
        <w:t xml:space="preserve"> so I switched to testing on </w:t>
      </w:r>
      <w:r w:rsidR="00106091">
        <w:rPr>
          <w:rStyle w:val="APA7th"/>
          <w:rFonts w:cs="Times New Roman"/>
          <w:b w:val="0"/>
          <w:bCs/>
          <w:szCs w:val="24"/>
        </w:rPr>
        <w:t>a</w:t>
      </w:r>
      <w:r w:rsidR="00B22164">
        <w:rPr>
          <w:rStyle w:val="APA7th"/>
          <w:rFonts w:cs="Times New Roman"/>
          <w:b w:val="0"/>
          <w:bCs/>
          <w:szCs w:val="24"/>
        </w:rPr>
        <w:t xml:space="preserve"> physical device where the keyboard worked fine.</w:t>
      </w:r>
      <w:r w:rsidR="00BD69F8">
        <w:rPr>
          <w:rStyle w:val="APA7th"/>
          <w:rFonts w:cs="Times New Roman"/>
          <w:b w:val="0"/>
          <w:bCs/>
          <w:szCs w:val="24"/>
        </w:rPr>
        <w:t xml:space="preserve"> </w:t>
      </w:r>
      <w:r w:rsidR="004E4524">
        <w:rPr>
          <w:rStyle w:val="APA7th"/>
          <w:rFonts w:cs="Times New Roman"/>
          <w:b w:val="0"/>
          <w:bCs/>
          <w:szCs w:val="24"/>
        </w:rPr>
        <w:t>I was playing with</w:t>
      </w:r>
      <w:r w:rsidR="00CE21F2">
        <w:rPr>
          <w:rStyle w:val="APA7th"/>
          <w:rFonts w:cs="Times New Roman"/>
          <w:b w:val="0"/>
          <w:bCs/>
          <w:szCs w:val="24"/>
        </w:rPr>
        <w:t xml:space="preserve"> making </w:t>
      </w:r>
      <w:r w:rsidR="00B22164">
        <w:rPr>
          <w:rStyle w:val="APA7th"/>
          <w:rFonts w:cs="Times New Roman"/>
          <w:b w:val="0"/>
          <w:bCs/>
          <w:szCs w:val="24"/>
        </w:rPr>
        <w:t>a custom</w:t>
      </w:r>
      <w:r w:rsidR="00CE21F2">
        <w:rPr>
          <w:rStyle w:val="APA7th"/>
          <w:rFonts w:cs="Times New Roman"/>
          <w:b w:val="0"/>
          <w:bCs/>
          <w:szCs w:val="24"/>
        </w:rPr>
        <w:t xml:space="preserve"> input keyboard only show valid inputs. </w:t>
      </w:r>
    </w:p>
    <w:p w14:paraId="049C84B6" w14:textId="5CC101A7" w:rsidR="00C94BB1" w:rsidRDefault="00C94BB1" w:rsidP="00C94BB1">
      <w:pPr>
        <w:spacing w:after="0" w:line="480" w:lineRule="auto"/>
        <w:rPr>
          <w:rStyle w:val="APA7th"/>
          <w:rFonts w:cs="Times New Roman"/>
          <w:b w:val="0"/>
          <w:bCs/>
          <w:szCs w:val="24"/>
        </w:rPr>
      </w:pPr>
    </w:p>
    <w:p w14:paraId="39E1BB96" w14:textId="77777777" w:rsidR="001D2503" w:rsidRDefault="001D2503" w:rsidP="00C94BB1">
      <w:pPr>
        <w:spacing w:after="0" w:line="480" w:lineRule="auto"/>
        <w:rPr>
          <w:rStyle w:val="APA7th"/>
          <w:rFonts w:cs="Times New Roman"/>
          <w:b w:val="0"/>
          <w:bCs/>
          <w:szCs w:val="24"/>
        </w:rPr>
      </w:pPr>
    </w:p>
    <w:p w14:paraId="0A3673B4" w14:textId="77777777" w:rsidR="00721D16" w:rsidRDefault="00721D16" w:rsidP="00C94BB1">
      <w:pPr>
        <w:spacing w:after="0" w:line="480" w:lineRule="auto"/>
        <w:rPr>
          <w:rStyle w:val="APA7th"/>
          <w:rFonts w:cs="Times New Roman"/>
          <w:b w:val="0"/>
          <w:bCs/>
          <w:szCs w:val="24"/>
        </w:rPr>
      </w:pPr>
    </w:p>
    <w:p w14:paraId="606DC154" w14:textId="77777777" w:rsidR="00721D16" w:rsidRPr="00E57B39" w:rsidRDefault="00721D16" w:rsidP="00C94BB1">
      <w:pPr>
        <w:spacing w:after="0" w:line="480" w:lineRule="auto"/>
        <w:rPr>
          <w:rStyle w:val="APA7th"/>
          <w:rFonts w:cs="Times New Roman"/>
          <w:b w:val="0"/>
          <w:bCs/>
          <w:szCs w:val="24"/>
        </w:rPr>
      </w:pPr>
    </w:p>
    <w:sectPr w:rsidR="00721D16" w:rsidRPr="00E57B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930A" w14:textId="77777777" w:rsidR="0026745A" w:rsidRDefault="0026745A" w:rsidP="009925F1">
      <w:pPr>
        <w:spacing w:after="0" w:line="240" w:lineRule="auto"/>
      </w:pPr>
      <w:r>
        <w:separator/>
      </w:r>
    </w:p>
  </w:endnote>
  <w:endnote w:type="continuationSeparator" w:id="0">
    <w:p w14:paraId="45E20886" w14:textId="77777777" w:rsidR="0026745A" w:rsidRDefault="0026745A" w:rsidP="0099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63732" w14:textId="77777777" w:rsidR="0026745A" w:rsidRDefault="0026745A" w:rsidP="009925F1">
      <w:pPr>
        <w:spacing w:after="0" w:line="240" w:lineRule="auto"/>
      </w:pPr>
      <w:r>
        <w:separator/>
      </w:r>
    </w:p>
  </w:footnote>
  <w:footnote w:type="continuationSeparator" w:id="0">
    <w:p w14:paraId="69AF4689" w14:textId="77777777" w:rsidR="0026745A" w:rsidRDefault="0026745A" w:rsidP="00992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919562"/>
      <w:docPartObj>
        <w:docPartGallery w:val="Page Numbers (Top of Page)"/>
        <w:docPartUnique/>
      </w:docPartObj>
    </w:sdtPr>
    <w:sdtEndPr>
      <w:rPr>
        <w:noProof/>
      </w:rPr>
    </w:sdtEndPr>
    <w:sdtContent>
      <w:p w14:paraId="419A2E3B" w14:textId="4F741A6F" w:rsidR="004E487F" w:rsidRDefault="004E48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450305" w14:textId="7DBC7324" w:rsidR="009925F1" w:rsidRPr="009925F1" w:rsidRDefault="009925F1" w:rsidP="009925F1">
    <w:pPr>
      <w:pStyle w:val="Header"/>
      <w:jc w:val="right"/>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E5526"/>
    <w:multiLevelType w:val="multilevel"/>
    <w:tmpl w:val="A40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21558"/>
    <w:multiLevelType w:val="multilevel"/>
    <w:tmpl w:val="29C23A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40FB8"/>
    <w:multiLevelType w:val="multilevel"/>
    <w:tmpl w:val="939E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577FF"/>
    <w:multiLevelType w:val="multilevel"/>
    <w:tmpl w:val="6F7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297870">
    <w:abstractNumId w:val="1"/>
  </w:num>
  <w:num w:numId="2" w16cid:durableId="555968300">
    <w:abstractNumId w:val="2"/>
  </w:num>
  <w:num w:numId="3" w16cid:durableId="1849950831">
    <w:abstractNumId w:val="0"/>
  </w:num>
  <w:num w:numId="4" w16cid:durableId="1312906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8B"/>
    <w:rsid w:val="00001A97"/>
    <w:rsid w:val="00001B2D"/>
    <w:rsid w:val="000057FC"/>
    <w:rsid w:val="00010A33"/>
    <w:rsid w:val="00011B59"/>
    <w:rsid w:val="0002534C"/>
    <w:rsid w:val="00040A3A"/>
    <w:rsid w:val="00045C8B"/>
    <w:rsid w:val="00051639"/>
    <w:rsid w:val="000554D0"/>
    <w:rsid w:val="00076560"/>
    <w:rsid w:val="0008367D"/>
    <w:rsid w:val="00084693"/>
    <w:rsid w:val="00094F1F"/>
    <w:rsid w:val="000961BE"/>
    <w:rsid w:val="000A0721"/>
    <w:rsid w:val="000A3BC0"/>
    <w:rsid w:val="000B1191"/>
    <w:rsid w:val="000C284C"/>
    <w:rsid w:val="000D38B0"/>
    <w:rsid w:val="000E3F63"/>
    <w:rsid w:val="000E6B0D"/>
    <w:rsid w:val="000F0FCC"/>
    <w:rsid w:val="000F31AF"/>
    <w:rsid w:val="000F3DE8"/>
    <w:rsid w:val="0010223D"/>
    <w:rsid w:val="00105273"/>
    <w:rsid w:val="00106091"/>
    <w:rsid w:val="00106A74"/>
    <w:rsid w:val="00112CA0"/>
    <w:rsid w:val="001275F2"/>
    <w:rsid w:val="001320CE"/>
    <w:rsid w:val="001321E0"/>
    <w:rsid w:val="00132D67"/>
    <w:rsid w:val="00135CD7"/>
    <w:rsid w:val="00136294"/>
    <w:rsid w:val="00137F83"/>
    <w:rsid w:val="00143843"/>
    <w:rsid w:val="00152E84"/>
    <w:rsid w:val="00153E3F"/>
    <w:rsid w:val="00154534"/>
    <w:rsid w:val="00154F5C"/>
    <w:rsid w:val="00175794"/>
    <w:rsid w:val="00176289"/>
    <w:rsid w:val="001841F0"/>
    <w:rsid w:val="00192546"/>
    <w:rsid w:val="001A0018"/>
    <w:rsid w:val="001A18D4"/>
    <w:rsid w:val="001A3385"/>
    <w:rsid w:val="001A69F6"/>
    <w:rsid w:val="001D2503"/>
    <w:rsid w:val="001D2EC2"/>
    <w:rsid w:val="001D67E1"/>
    <w:rsid w:val="001E34F2"/>
    <w:rsid w:val="001E7A3E"/>
    <w:rsid w:val="001F19DD"/>
    <w:rsid w:val="001F56C4"/>
    <w:rsid w:val="00201FCA"/>
    <w:rsid w:val="00205D20"/>
    <w:rsid w:val="00206C2D"/>
    <w:rsid w:val="002108BE"/>
    <w:rsid w:val="00211675"/>
    <w:rsid w:val="00220BFE"/>
    <w:rsid w:val="00226050"/>
    <w:rsid w:val="00233C91"/>
    <w:rsid w:val="002357EC"/>
    <w:rsid w:val="0023764D"/>
    <w:rsid w:val="00255525"/>
    <w:rsid w:val="0026745A"/>
    <w:rsid w:val="002704E8"/>
    <w:rsid w:val="0027287B"/>
    <w:rsid w:val="002728E0"/>
    <w:rsid w:val="00272C1E"/>
    <w:rsid w:val="002764C6"/>
    <w:rsid w:val="00276DE2"/>
    <w:rsid w:val="00283670"/>
    <w:rsid w:val="00292768"/>
    <w:rsid w:val="002A119C"/>
    <w:rsid w:val="002A328C"/>
    <w:rsid w:val="002A45E9"/>
    <w:rsid w:val="002A476E"/>
    <w:rsid w:val="002B0CAB"/>
    <w:rsid w:val="002B1481"/>
    <w:rsid w:val="002B3EC9"/>
    <w:rsid w:val="002C3139"/>
    <w:rsid w:val="002C7876"/>
    <w:rsid w:val="002D10D8"/>
    <w:rsid w:val="002E7A48"/>
    <w:rsid w:val="002F050D"/>
    <w:rsid w:val="00301F5C"/>
    <w:rsid w:val="00314349"/>
    <w:rsid w:val="00314D23"/>
    <w:rsid w:val="00326024"/>
    <w:rsid w:val="0032606C"/>
    <w:rsid w:val="003339D4"/>
    <w:rsid w:val="00335519"/>
    <w:rsid w:val="00337438"/>
    <w:rsid w:val="00337446"/>
    <w:rsid w:val="00344E9B"/>
    <w:rsid w:val="003465D1"/>
    <w:rsid w:val="00346EE3"/>
    <w:rsid w:val="00350737"/>
    <w:rsid w:val="003528BE"/>
    <w:rsid w:val="003643E5"/>
    <w:rsid w:val="003805BA"/>
    <w:rsid w:val="003825E2"/>
    <w:rsid w:val="00390FB3"/>
    <w:rsid w:val="003A03E5"/>
    <w:rsid w:val="003A14A0"/>
    <w:rsid w:val="003B46D0"/>
    <w:rsid w:val="003C119C"/>
    <w:rsid w:val="003C5216"/>
    <w:rsid w:val="003D0FB9"/>
    <w:rsid w:val="003D2410"/>
    <w:rsid w:val="003D57B5"/>
    <w:rsid w:val="003E4984"/>
    <w:rsid w:val="003E4E8D"/>
    <w:rsid w:val="003F1476"/>
    <w:rsid w:val="003F1895"/>
    <w:rsid w:val="003F2DDE"/>
    <w:rsid w:val="003F5830"/>
    <w:rsid w:val="003F73EF"/>
    <w:rsid w:val="004109B1"/>
    <w:rsid w:val="004132A7"/>
    <w:rsid w:val="004249FA"/>
    <w:rsid w:val="004327B9"/>
    <w:rsid w:val="00435A8F"/>
    <w:rsid w:val="0044193C"/>
    <w:rsid w:val="0044721E"/>
    <w:rsid w:val="00447223"/>
    <w:rsid w:val="00454CC5"/>
    <w:rsid w:val="004553E4"/>
    <w:rsid w:val="00460041"/>
    <w:rsid w:val="00462C50"/>
    <w:rsid w:val="004679BC"/>
    <w:rsid w:val="00480790"/>
    <w:rsid w:val="00483D86"/>
    <w:rsid w:val="0048658A"/>
    <w:rsid w:val="004926A4"/>
    <w:rsid w:val="0049667E"/>
    <w:rsid w:val="004A050D"/>
    <w:rsid w:val="004B0930"/>
    <w:rsid w:val="004B1737"/>
    <w:rsid w:val="004B5F5F"/>
    <w:rsid w:val="004C1424"/>
    <w:rsid w:val="004C5CAE"/>
    <w:rsid w:val="004D02BC"/>
    <w:rsid w:val="004E4524"/>
    <w:rsid w:val="004E487F"/>
    <w:rsid w:val="004E7E9E"/>
    <w:rsid w:val="004F4F2A"/>
    <w:rsid w:val="004F58FA"/>
    <w:rsid w:val="004F66A1"/>
    <w:rsid w:val="004F7FC0"/>
    <w:rsid w:val="00500B4B"/>
    <w:rsid w:val="00503995"/>
    <w:rsid w:val="00507995"/>
    <w:rsid w:val="00521CB1"/>
    <w:rsid w:val="00527D8D"/>
    <w:rsid w:val="00533A00"/>
    <w:rsid w:val="00533AF6"/>
    <w:rsid w:val="0054180A"/>
    <w:rsid w:val="0054266E"/>
    <w:rsid w:val="00545D92"/>
    <w:rsid w:val="0055047A"/>
    <w:rsid w:val="00551DDF"/>
    <w:rsid w:val="005527AB"/>
    <w:rsid w:val="00565E3C"/>
    <w:rsid w:val="005707EB"/>
    <w:rsid w:val="00572589"/>
    <w:rsid w:val="00580B65"/>
    <w:rsid w:val="00585725"/>
    <w:rsid w:val="005A59D9"/>
    <w:rsid w:val="005A76C5"/>
    <w:rsid w:val="005B193F"/>
    <w:rsid w:val="005B5C52"/>
    <w:rsid w:val="005C4A03"/>
    <w:rsid w:val="005C744B"/>
    <w:rsid w:val="005D0196"/>
    <w:rsid w:val="005D4B86"/>
    <w:rsid w:val="005E68A8"/>
    <w:rsid w:val="005F71B5"/>
    <w:rsid w:val="00600BA0"/>
    <w:rsid w:val="00601122"/>
    <w:rsid w:val="00610E32"/>
    <w:rsid w:val="006134AC"/>
    <w:rsid w:val="00614B50"/>
    <w:rsid w:val="00614F7C"/>
    <w:rsid w:val="0062389F"/>
    <w:rsid w:val="00626641"/>
    <w:rsid w:val="006309E3"/>
    <w:rsid w:val="00630BF6"/>
    <w:rsid w:val="00640D1D"/>
    <w:rsid w:val="0064728D"/>
    <w:rsid w:val="00652728"/>
    <w:rsid w:val="00660208"/>
    <w:rsid w:val="00666CE1"/>
    <w:rsid w:val="00676F0D"/>
    <w:rsid w:val="00680111"/>
    <w:rsid w:val="00680144"/>
    <w:rsid w:val="00686CBA"/>
    <w:rsid w:val="00693339"/>
    <w:rsid w:val="006969A0"/>
    <w:rsid w:val="006A7AAF"/>
    <w:rsid w:val="006B33DD"/>
    <w:rsid w:val="006B38C0"/>
    <w:rsid w:val="006B4E42"/>
    <w:rsid w:val="006D38B4"/>
    <w:rsid w:val="006E7F08"/>
    <w:rsid w:val="006F2D03"/>
    <w:rsid w:val="007051E3"/>
    <w:rsid w:val="007154EA"/>
    <w:rsid w:val="00721BBE"/>
    <w:rsid w:val="00721D16"/>
    <w:rsid w:val="007270B4"/>
    <w:rsid w:val="007275AF"/>
    <w:rsid w:val="007354E0"/>
    <w:rsid w:val="00735785"/>
    <w:rsid w:val="00747753"/>
    <w:rsid w:val="007566FF"/>
    <w:rsid w:val="007634C9"/>
    <w:rsid w:val="007647CF"/>
    <w:rsid w:val="00771CF4"/>
    <w:rsid w:val="00773892"/>
    <w:rsid w:val="00776078"/>
    <w:rsid w:val="007861C4"/>
    <w:rsid w:val="007A5D66"/>
    <w:rsid w:val="007B1BB2"/>
    <w:rsid w:val="007B2DA8"/>
    <w:rsid w:val="007C23CB"/>
    <w:rsid w:val="007C37AB"/>
    <w:rsid w:val="007D058B"/>
    <w:rsid w:val="007D514C"/>
    <w:rsid w:val="007D66B1"/>
    <w:rsid w:val="007E0C9C"/>
    <w:rsid w:val="007E1C2C"/>
    <w:rsid w:val="007E5B14"/>
    <w:rsid w:val="007E5F90"/>
    <w:rsid w:val="007E6D35"/>
    <w:rsid w:val="007F4A54"/>
    <w:rsid w:val="007F67A2"/>
    <w:rsid w:val="007F78B0"/>
    <w:rsid w:val="008010EC"/>
    <w:rsid w:val="0080574A"/>
    <w:rsid w:val="00805A97"/>
    <w:rsid w:val="0081570D"/>
    <w:rsid w:val="00816C81"/>
    <w:rsid w:val="00825943"/>
    <w:rsid w:val="00834DCF"/>
    <w:rsid w:val="00836BCE"/>
    <w:rsid w:val="008401DD"/>
    <w:rsid w:val="008413D0"/>
    <w:rsid w:val="00846586"/>
    <w:rsid w:val="00847C05"/>
    <w:rsid w:val="008768E1"/>
    <w:rsid w:val="008860E0"/>
    <w:rsid w:val="00894919"/>
    <w:rsid w:val="008A2C89"/>
    <w:rsid w:val="008A2EB4"/>
    <w:rsid w:val="008B0CAF"/>
    <w:rsid w:val="008C428E"/>
    <w:rsid w:val="008C5398"/>
    <w:rsid w:val="008D1C2A"/>
    <w:rsid w:val="008D1F9A"/>
    <w:rsid w:val="008D5070"/>
    <w:rsid w:val="008E0C4D"/>
    <w:rsid w:val="008E0ECC"/>
    <w:rsid w:val="008E2D64"/>
    <w:rsid w:val="008F0A17"/>
    <w:rsid w:val="008F520B"/>
    <w:rsid w:val="0090288E"/>
    <w:rsid w:val="00902EB6"/>
    <w:rsid w:val="009057E4"/>
    <w:rsid w:val="0091087F"/>
    <w:rsid w:val="009145B8"/>
    <w:rsid w:val="00920772"/>
    <w:rsid w:val="00926C54"/>
    <w:rsid w:val="009432FA"/>
    <w:rsid w:val="0094438C"/>
    <w:rsid w:val="0094476B"/>
    <w:rsid w:val="00946EBE"/>
    <w:rsid w:val="009615B8"/>
    <w:rsid w:val="00964B44"/>
    <w:rsid w:val="00964B6D"/>
    <w:rsid w:val="009702C0"/>
    <w:rsid w:val="00970B26"/>
    <w:rsid w:val="009730B7"/>
    <w:rsid w:val="00982F1E"/>
    <w:rsid w:val="00990AA3"/>
    <w:rsid w:val="009925F1"/>
    <w:rsid w:val="00997F61"/>
    <w:rsid w:val="009A05EB"/>
    <w:rsid w:val="009A737F"/>
    <w:rsid w:val="009B196C"/>
    <w:rsid w:val="009C1C23"/>
    <w:rsid w:val="009C50A7"/>
    <w:rsid w:val="009D105A"/>
    <w:rsid w:val="009D3534"/>
    <w:rsid w:val="009D45FB"/>
    <w:rsid w:val="009D55E1"/>
    <w:rsid w:val="009F0ABB"/>
    <w:rsid w:val="009F0FA7"/>
    <w:rsid w:val="00A07FA6"/>
    <w:rsid w:val="00A21AF3"/>
    <w:rsid w:val="00A22E9D"/>
    <w:rsid w:val="00A27757"/>
    <w:rsid w:val="00A361A3"/>
    <w:rsid w:val="00A420F9"/>
    <w:rsid w:val="00A47719"/>
    <w:rsid w:val="00A71CCC"/>
    <w:rsid w:val="00A772D9"/>
    <w:rsid w:val="00A80EE2"/>
    <w:rsid w:val="00A833B3"/>
    <w:rsid w:val="00A83624"/>
    <w:rsid w:val="00A93769"/>
    <w:rsid w:val="00A9385A"/>
    <w:rsid w:val="00AA178B"/>
    <w:rsid w:val="00AA60DE"/>
    <w:rsid w:val="00AA6D11"/>
    <w:rsid w:val="00AC02C5"/>
    <w:rsid w:val="00AD585C"/>
    <w:rsid w:val="00AE2005"/>
    <w:rsid w:val="00AF1207"/>
    <w:rsid w:val="00AF132F"/>
    <w:rsid w:val="00AF7CEB"/>
    <w:rsid w:val="00B04ED0"/>
    <w:rsid w:val="00B10092"/>
    <w:rsid w:val="00B13478"/>
    <w:rsid w:val="00B22164"/>
    <w:rsid w:val="00B231FB"/>
    <w:rsid w:val="00B418C4"/>
    <w:rsid w:val="00B5293B"/>
    <w:rsid w:val="00B60CD2"/>
    <w:rsid w:val="00B62237"/>
    <w:rsid w:val="00B6290D"/>
    <w:rsid w:val="00B640A8"/>
    <w:rsid w:val="00B7196D"/>
    <w:rsid w:val="00B72D67"/>
    <w:rsid w:val="00B81495"/>
    <w:rsid w:val="00B820A4"/>
    <w:rsid w:val="00B82F65"/>
    <w:rsid w:val="00BB0E61"/>
    <w:rsid w:val="00BB3AB6"/>
    <w:rsid w:val="00BB6B10"/>
    <w:rsid w:val="00BB7E28"/>
    <w:rsid w:val="00BC6498"/>
    <w:rsid w:val="00BD07B2"/>
    <w:rsid w:val="00BD0E0A"/>
    <w:rsid w:val="00BD4AC1"/>
    <w:rsid w:val="00BD5E1F"/>
    <w:rsid w:val="00BD69F8"/>
    <w:rsid w:val="00BD7FD4"/>
    <w:rsid w:val="00BE2CA7"/>
    <w:rsid w:val="00BE639D"/>
    <w:rsid w:val="00BF1D2F"/>
    <w:rsid w:val="00BF1F17"/>
    <w:rsid w:val="00BF47C0"/>
    <w:rsid w:val="00BF791E"/>
    <w:rsid w:val="00C161BD"/>
    <w:rsid w:val="00C22494"/>
    <w:rsid w:val="00C22DCE"/>
    <w:rsid w:val="00C35335"/>
    <w:rsid w:val="00C3540A"/>
    <w:rsid w:val="00C36A60"/>
    <w:rsid w:val="00C4617E"/>
    <w:rsid w:val="00C5055F"/>
    <w:rsid w:val="00C6106D"/>
    <w:rsid w:val="00C61363"/>
    <w:rsid w:val="00C6221F"/>
    <w:rsid w:val="00C627B3"/>
    <w:rsid w:val="00C7232B"/>
    <w:rsid w:val="00C753F2"/>
    <w:rsid w:val="00C83987"/>
    <w:rsid w:val="00C844C4"/>
    <w:rsid w:val="00C90DCD"/>
    <w:rsid w:val="00C94BB1"/>
    <w:rsid w:val="00CA5982"/>
    <w:rsid w:val="00CB4054"/>
    <w:rsid w:val="00CB60AF"/>
    <w:rsid w:val="00CC1807"/>
    <w:rsid w:val="00CC28B0"/>
    <w:rsid w:val="00CD1D47"/>
    <w:rsid w:val="00CD2A4B"/>
    <w:rsid w:val="00CD320D"/>
    <w:rsid w:val="00CD73A9"/>
    <w:rsid w:val="00CD7953"/>
    <w:rsid w:val="00CE21F2"/>
    <w:rsid w:val="00CE51CF"/>
    <w:rsid w:val="00CE53F7"/>
    <w:rsid w:val="00CF17B7"/>
    <w:rsid w:val="00CF32B2"/>
    <w:rsid w:val="00CF35C1"/>
    <w:rsid w:val="00CF567F"/>
    <w:rsid w:val="00D025B9"/>
    <w:rsid w:val="00D027C7"/>
    <w:rsid w:val="00D04132"/>
    <w:rsid w:val="00D046CD"/>
    <w:rsid w:val="00D04765"/>
    <w:rsid w:val="00D06D81"/>
    <w:rsid w:val="00D10AC4"/>
    <w:rsid w:val="00D171A2"/>
    <w:rsid w:val="00D264C2"/>
    <w:rsid w:val="00D27FD2"/>
    <w:rsid w:val="00D34715"/>
    <w:rsid w:val="00D43541"/>
    <w:rsid w:val="00D449A8"/>
    <w:rsid w:val="00D529C8"/>
    <w:rsid w:val="00D62D9F"/>
    <w:rsid w:val="00D630FE"/>
    <w:rsid w:val="00D67F0C"/>
    <w:rsid w:val="00D740AB"/>
    <w:rsid w:val="00D7619A"/>
    <w:rsid w:val="00D84310"/>
    <w:rsid w:val="00D860D0"/>
    <w:rsid w:val="00D8660B"/>
    <w:rsid w:val="00D948A2"/>
    <w:rsid w:val="00D96E2F"/>
    <w:rsid w:val="00DA022A"/>
    <w:rsid w:val="00DA0DC7"/>
    <w:rsid w:val="00DA36DF"/>
    <w:rsid w:val="00DC0E52"/>
    <w:rsid w:val="00DC3126"/>
    <w:rsid w:val="00DC5FE3"/>
    <w:rsid w:val="00DD2D33"/>
    <w:rsid w:val="00DF466F"/>
    <w:rsid w:val="00E1543B"/>
    <w:rsid w:val="00E15553"/>
    <w:rsid w:val="00E16290"/>
    <w:rsid w:val="00E3320B"/>
    <w:rsid w:val="00E36717"/>
    <w:rsid w:val="00E37121"/>
    <w:rsid w:val="00E40633"/>
    <w:rsid w:val="00E44B2F"/>
    <w:rsid w:val="00E51FD4"/>
    <w:rsid w:val="00E52AAF"/>
    <w:rsid w:val="00E55437"/>
    <w:rsid w:val="00E57B39"/>
    <w:rsid w:val="00E65A35"/>
    <w:rsid w:val="00E80471"/>
    <w:rsid w:val="00E83E34"/>
    <w:rsid w:val="00E9218A"/>
    <w:rsid w:val="00E937BA"/>
    <w:rsid w:val="00EA244C"/>
    <w:rsid w:val="00EA25C6"/>
    <w:rsid w:val="00EA32E8"/>
    <w:rsid w:val="00EA7F2B"/>
    <w:rsid w:val="00EC6C52"/>
    <w:rsid w:val="00ED11B7"/>
    <w:rsid w:val="00ED221D"/>
    <w:rsid w:val="00ED2F1D"/>
    <w:rsid w:val="00EE37AD"/>
    <w:rsid w:val="00EF52ED"/>
    <w:rsid w:val="00EF5407"/>
    <w:rsid w:val="00EF6217"/>
    <w:rsid w:val="00F00453"/>
    <w:rsid w:val="00F0095F"/>
    <w:rsid w:val="00F01981"/>
    <w:rsid w:val="00F11671"/>
    <w:rsid w:val="00F14EEA"/>
    <w:rsid w:val="00F15794"/>
    <w:rsid w:val="00F1587E"/>
    <w:rsid w:val="00F24C8F"/>
    <w:rsid w:val="00F2734D"/>
    <w:rsid w:val="00F3690C"/>
    <w:rsid w:val="00F411F2"/>
    <w:rsid w:val="00F47EAD"/>
    <w:rsid w:val="00F5298C"/>
    <w:rsid w:val="00F531F5"/>
    <w:rsid w:val="00F54F21"/>
    <w:rsid w:val="00F55508"/>
    <w:rsid w:val="00F559C4"/>
    <w:rsid w:val="00F651B3"/>
    <w:rsid w:val="00F80BCB"/>
    <w:rsid w:val="00F906AB"/>
    <w:rsid w:val="00F96108"/>
    <w:rsid w:val="00FA581C"/>
    <w:rsid w:val="00FC2920"/>
    <w:rsid w:val="00FC77B4"/>
    <w:rsid w:val="00FD7AF7"/>
    <w:rsid w:val="00FE4CBC"/>
    <w:rsid w:val="00FF3FD1"/>
    <w:rsid w:val="00FF64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02EA"/>
  <w15:chartTrackingRefBased/>
  <w15:docId w15:val="{964C002F-8117-4315-A40A-572B0C53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5F1"/>
  </w:style>
  <w:style w:type="paragraph" w:styleId="Footer">
    <w:name w:val="footer"/>
    <w:basedOn w:val="Normal"/>
    <w:link w:val="FooterChar"/>
    <w:uiPriority w:val="99"/>
    <w:unhideWhenUsed/>
    <w:rsid w:val="00992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5F1"/>
  </w:style>
  <w:style w:type="character" w:styleId="PlaceholderText">
    <w:name w:val="Placeholder Text"/>
    <w:basedOn w:val="DefaultParagraphFont"/>
    <w:uiPriority w:val="99"/>
    <w:semiHidden/>
    <w:rsid w:val="009925F1"/>
    <w:rPr>
      <w:color w:val="808080"/>
    </w:rPr>
  </w:style>
  <w:style w:type="character" w:customStyle="1" w:styleId="Style1">
    <w:name w:val="Style1"/>
    <w:basedOn w:val="DefaultParagraphFont"/>
    <w:uiPriority w:val="1"/>
    <w:rsid w:val="00153E3F"/>
    <w:rPr>
      <w:b/>
    </w:rPr>
  </w:style>
  <w:style w:type="character" w:customStyle="1" w:styleId="APA7th">
    <w:name w:val="APA 7th"/>
    <w:basedOn w:val="DefaultParagraphFont"/>
    <w:uiPriority w:val="1"/>
    <w:rsid w:val="00964B6D"/>
    <w:rPr>
      <w:rFonts w:ascii="Times New Roman" w:hAnsi="Times New Roman"/>
      <w:b/>
      <w:color w:val="000000" w:themeColor="text1"/>
      <w:sz w:val="24"/>
    </w:rPr>
  </w:style>
  <w:style w:type="character" w:styleId="Hyperlink">
    <w:name w:val="Hyperlink"/>
    <w:basedOn w:val="DefaultParagraphFont"/>
    <w:uiPriority w:val="99"/>
    <w:unhideWhenUsed/>
    <w:rsid w:val="00143843"/>
    <w:rPr>
      <w:color w:val="0563C1" w:themeColor="hyperlink"/>
      <w:u w:val="single"/>
    </w:rPr>
  </w:style>
  <w:style w:type="character" w:styleId="UnresolvedMention">
    <w:name w:val="Unresolved Mention"/>
    <w:basedOn w:val="DefaultParagraphFont"/>
    <w:uiPriority w:val="99"/>
    <w:semiHidden/>
    <w:unhideWhenUsed/>
    <w:rsid w:val="00143843"/>
    <w:rPr>
      <w:color w:val="605E5C"/>
      <w:shd w:val="clear" w:color="auto" w:fill="E1DFDD"/>
    </w:rPr>
  </w:style>
  <w:style w:type="paragraph" w:styleId="NormalWeb">
    <w:name w:val="Normal (Web)"/>
    <w:basedOn w:val="Normal"/>
    <w:uiPriority w:val="99"/>
    <w:unhideWhenUsed/>
    <w:rsid w:val="000D38B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FollowedHyperlink">
    <w:name w:val="FollowedHyperlink"/>
    <w:basedOn w:val="DefaultParagraphFont"/>
    <w:uiPriority w:val="99"/>
    <w:semiHidden/>
    <w:unhideWhenUsed/>
    <w:rsid w:val="000D38B0"/>
    <w:rPr>
      <w:color w:val="954F72" w:themeColor="followedHyperlink"/>
      <w:u w:val="single"/>
    </w:rPr>
  </w:style>
  <w:style w:type="character" w:styleId="Emphasis">
    <w:name w:val="Emphasis"/>
    <w:basedOn w:val="DefaultParagraphFont"/>
    <w:uiPriority w:val="20"/>
    <w:qFormat/>
    <w:rsid w:val="008D50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095445">
      <w:bodyDiv w:val="1"/>
      <w:marLeft w:val="0"/>
      <w:marRight w:val="0"/>
      <w:marTop w:val="0"/>
      <w:marBottom w:val="0"/>
      <w:divBdr>
        <w:top w:val="none" w:sz="0" w:space="0" w:color="auto"/>
        <w:left w:val="none" w:sz="0" w:space="0" w:color="auto"/>
        <w:bottom w:val="none" w:sz="0" w:space="0" w:color="auto"/>
        <w:right w:val="none" w:sz="0" w:space="0" w:color="auto"/>
      </w:divBdr>
    </w:div>
    <w:div w:id="1164202706">
      <w:bodyDiv w:val="1"/>
      <w:marLeft w:val="0"/>
      <w:marRight w:val="0"/>
      <w:marTop w:val="0"/>
      <w:marBottom w:val="0"/>
      <w:divBdr>
        <w:top w:val="none" w:sz="0" w:space="0" w:color="auto"/>
        <w:left w:val="none" w:sz="0" w:space="0" w:color="auto"/>
        <w:bottom w:val="none" w:sz="0" w:space="0" w:color="auto"/>
        <w:right w:val="none" w:sz="0" w:space="0" w:color="auto"/>
      </w:divBdr>
    </w:div>
    <w:div w:id="1237403771">
      <w:bodyDiv w:val="1"/>
      <w:marLeft w:val="0"/>
      <w:marRight w:val="0"/>
      <w:marTop w:val="0"/>
      <w:marBottom w:val="0"/>
      <w:divBdr>
        <w:top w:val="none" w:sz="0" w:space="0" w:color="auto"/>
        <w:left w:val="none" w:sz="0" w:space="0" w:color="auto"/>
        <w:bottom w:val="none" w:sz="0" w:space="0" w:color="auto"/>
        <w:right w:val="none" w:sz="0" w:space="0" w:color="auto"/>
      </w:divBdr>
    </w:div>
    <w:div w:id="1470367564">
      <w:bodyDiv w:val="1"/>
      <w:marLeft w:val="0"/>
      <w:marRight w:val="0"/>
      <w:marTop w:val="0"/>
      <w:marBottom w:val="0"/>
      <w:divBdr>
        <w:top w:val="none" w:sz="0" w:space="0" w:color="auto"/>
        <w:left w:val="none" w:sz="0" w:space="0" w:color="auto"/>
        <w:bottom w:val="none" w:sz="0" w:space="0" w:color="auto"/>
        <w:right w:val="none" w:sz="0" w:space="0" w:color="auto"/>
      </w:divBdr>
    </w:div>
    <w:div w:id="1788231287">
      <w:bodyDiv w:val="1"/>
      <w:marLeft w:val="0"/>
      <w:marRight w:val="0"/>
      <w:marTop w:val="0"/>
      <w:marBottom w:val="0"/>
      <w:divBdr>
        <w:top w:val="none" w:sz="0" w:space="0" w:color="auto"/>
        <w:left w:val="none" w:sz="0" w:space="0" w:color="auto"/>
        <w:bottom w:val="none" w:sz="0" w:space="0" w:color="auto"/>
        <w:right w:val="none" w:sz="0" w:space="0" w:color="auto"/>
      </w:divBdr>
    </w:div>
    <w:div w:id="18220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zariski\Desktop\APA%20Template%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10B8A3F74C4520B91E8B0B416A8C10"/>
        <w:category>
          <w:name w:val="General"/>
          <w:gallery w:val="placeholder"/>
        </w:category>
        <w:types>
          <w:type w:val="bbPlcHdr"/>
        </w:types>
        <w:behaviors>
          <w:behavior w:val="content"/>
        </w:behaviors>
        <w:guid w:val="{CFAEA1DE-E705-4CE3-AF1C-DA069EC46D8C}"/>
      </w:docPartPr>
      <w:docPartBody>
        <w:p w:rsidR="00F50FAF" w:rsidRDefault="00A81BF9" w:rsidP="00A81BF9">
          <w:pPr>
            <w:pStyle w:val="1D10B8A3F74C4520B91E8B0B416A8C109"/>
          </w:pPr>
          <w:r w:rsidRPr="00C753F2">
            <w:rPr>
              <w:rStyle w:val="PlaceholderText"/>
              <w:rFonts w:asciiTheme="majorBidi" w:hAnsiTheme="majorBidi" w:cstheme="majorBidi"/>
              <w:sz w:val="24"/>
              <w:szCs w:val="24"/>
            </w:rPr>
            <w:t>Instructor’s Name</w:t>
          </w:r>
        </w:p>
      </w:docPartBody>
    </w:docPart>
    <w:docPart>
      <w:docPartPr>
        <w:name w:val="8C32BF7DBB9C4A0EB0EA3A290E733032"/>
        <w:category>
          <w:name w:val="General"/>
          <w:gallery w:val="placeholder"/>
        </w:category>
        <w:types>
          <w:type w:val="bbPlcHdr"/>
        </w:types>
        <w:behaviors>
          <w:behavior w:val="content"/>
        </w:behaviors>
        <w:guid w:val="{40FF3977-B833-4C15-9768-EE1B881F97B1}"/>
      </w:docPartPr>
      <w:docPartBody>
        <w:p w:rsidR="00010C27" w:rsidRDefault="00A81BF9" w:rsidP="00A81BF9">
          <w:pPr>
            <w:pStyle w:val="8C32BF7DBB9C4A0EB0EA3A290E7330329"/>
          </w:pPr>
          <w:r w:rsidRPr="00847C05">
            <w:rPr>
              <w:rStyle w:val="PlaceholderText"/>
              <w:rFonts w:asciiTheme="majorBidi" w:hAnsiTheme="majorBidi" w:cstheme="majorBidi"/>
              <w:sz w:val="24"/>
              <w:szCs w:val="24"/>
            </w:rPr>
            <w:t>First Name Last Name</w:t>
          </w:r>
        </w:p>
      </w:docPartBody>
    </w:docPart>
    <w:docPart>
      <w:docPartPr>
        <w:name w:val="91D1C21690AC4695AF88A81A2E27DE0F"/>
        <w:category>
          <w:name w:val="General"/>
          <w:gallery w:val="placeholder"/>
        </w:category>
        <w:types>
          <w:type w:val="bbPlcHdr"/>
        </w:types>
        <w:behaviors>
          <w:behavior w:val="content"/>
        </w:behaviors>
        <w:guid w:val="{F5C56FEA-B55F-430F-B26C-1096252BC0E4}"/>
      </w:docPartPr>
      <w:docPartBody>
        <w:p w:rsidR="00010C27" w:rsidRDefault="00A81BF9" w:rsidP="00A81BF9">
          <w:pPr>
            <w:pStyle w:val="91D1C21690AC4695AF88A81A2E27DE0F8"/>
          </w:pPr>
          <w:r w:rsidRPr="00847C05">
            <w:rPr>
              <w:rStyle w:val="PlaceholderText"/>
              <w:rFonts w:asciiTheme="majorBidi" w:hAnsiTheme="majorBidi" w:cstheme="majorBidi"/>
              <w:sz w:val="24"/>
              <w:szCs w:val="24"/>
            </w:rPr>
            <w:t>Course Code: Course Name</w:t>
          </w:r>
        </w:p>
      </w:docPartBody>
    </w:docPart>
    <w:docPart>
      <w:docPartPr>
        <w:name w:val="C5DC3228A8254452A249F7E3BF3ED8BB"/>
        <w:category>
          <w:name w:val="General"/>
          <w:gallery w:val="placeholder"/>
        </w:category>
        <w:types>
          <w:type w:val="bbPlcHdr"/>
        </w:types>
        <w:behaviors>
          <w:behavior w:val="content"/>
        </w:behaviors>
        <w:guid w:val="{2AAC0D63-C8EB-4F23-AB6E-43A55119C77A}"/>
      </w:docPartPr>
      <w:docPartBody>
        <w:p w:rsidR="00010C27" w:rsidRDefault="00A81BF9" w:rsidP="00A81BF9">
          <w:pPr>
            <w:pStyle w:val="C5DC3228A8254452A249F7E3BF3ED8BB5"/>
          </w:pPr>
          <w:r w:rsidRPr="009057E4">
            <w:rPr>
              <w:rStyle w:val="PlaceholderText"/>
              <w:rFonts w:asciiTheme="majorBidi" w:hAnsiTheme="majorBidi" w:cstheme="majorBidi"/>
              <w:b/>
              <w:sz w:val="24"/>
              <w:szCs w:val="24"/>
            </w:rPr>
            <w:t>Full Title of Paper</w:t>
          </w:r>
        </w:p>
      </w:docPartBody>
    </w:docPart>
    <w:docPart>
      <w:docPartPr>
        <w:name w:val="DA963F3F605D497CB7B08EFD4A1E0531"/>
        <w:category>
          <w:name w:val="General"/>
          <w:gallery w:val="placeholder"/>
        </w:category>
        <w:types>
          <w:type w:val="bbPlcHdr"/>
        </w:types>
        <w:behaviors>
          <w:behavior w:val="content"/>
        </w:behaviors>
        <w:guid w:val="{34682447-2C47-40AD-8C64-62942C81048D}"/>
      </w:docPartPr>
      <w:docPartBody>
        <w:p w:rsidR="00134130" w:rsidRDefault="00A81BF9" w:rsidP="00A81BF9">
          <w:pPr>
            <w:pStyle w:val="DA963F3F605D497CB7B08EFD4A1E05314"/>
          </w:pPr>
          <w:r>
            <w:rPr>
              <w:rStyle w:val="PlaceholderText"/>
              <w:rFonts w:asciiTheme="majorBidi" w:hAnsiTheme="majorBidi" w:cstheme="majorBidi"/>
              <w:sz w:val="24"/>
              <w:szCs w:val="24"/>
            </w:rPr>
            <w:t>Department, Bow Valley College</w:t>
          </w:r>
        </w:p>
      </w:docPartBody>
    </w:docPart>
    <w:docPart>
      <w:docPartPr>
        <w:name w:val="FF68F60C3CD54EBBB44FFBC01B6A1B1D"/>
        <w:category>
          <w:name w:val="General"/>
          <w:gallery w:val="placeholder"/>
        </w:category>
        <w:types>
          <w:type w:val="bbPlcHdr"/>
        </w:types>
        <w:behaviors>
          <w:behavior w:val="content"/>
        </w:behaviors>
        <w:guid w:val="{05015280-E4C8-4B9A-9E0B-8DE7140FDE49}"/>
      </w:docPartPr>
      <w:docPartBody>
        <w:p w:rsidR="002909C4" w:rsidRDefault="00A81BF9" w:rsidP="00A81BF9">
          <w:pPr>
            <w:pStyle w:val="FF68F60C3CD54EBBB44FFBC01B6A1B1D"/>
          </w:pPr>
          <w:r w:rsidRPr="007D058B">
            <w:rPr>
              <w:rStyle w:val="PlaceholderText"/>
              <w:rFonts w:asciiTheme="majorBidi" w:hAnsiTheme="majorBidi" w:cstheme="majorBidi"/>
              <w:sz w:val="24"/>
              <w:szCs w:val="24"/>
            </w:rPr>
            <w:t>Due Date</w:t>
          </w:r>
        </w:p>
      </w:docPartBody>
    </w:docPart>
    <w:docPart>
      <w:docPartPr>
        <w:name w:val="00D877133EBE4A51BA043E534B13D5F5"/>
        <w:category>
          <w:name w:val="General"/>
          <w:gallery w:val="placeholder"/>
        </w:category>
        <w:types>
          <w:type w:val="bbPlcHdr"/>
        </w:types>
        <w:behaviors>
          <w:behavior w:val="content"/>
        </w:behaviors>
        <w:guid w:val="{4D3664F8-7AA4-4C44-BC78-09AE49E9C266}"/>
      </w:docPartPr>
      <w:docPartBody>
        <w:p w:rsidR="00B02DF0" w:rsidRDefault="00B133D3" w:rsidP="00B133D3">
          <w:pPr>
            <w:pStyle w:val="00D877133EBE4A51BA043E534B13D5F5"/>
          </w:pPr>
          <w:r w:rsidRPr="00153E3F">
            <w:rPr>
              <w:rStyle w:val="PlaceholderText"/>
              <w:rFonts w:asciiTheme="majorBidi" w:hAnsiTheme="majorBidi" w:cstheme="majorBidi"/>
              <w:b/>
              <w:bCs/>
            </w:rPr>
            <w:t>Full Title of Paper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19"/>
    <w:rsid w:val="00010C27"/>
    <w:rsid w:val="00076560"/>
    <w:rsid w:val="0008571E"/>
    <w:rsid w:val="00112CA0"/>
    <w:rsid w:val="00134130"/>
    <w:rsid w:val="00183519"/>
    <w:rsid w:val="0019067D"/>
    <w:rsid w:val="00220BFE"/>
    <w:rsid w:val="002909C4"/>
    <w:rsid w:val="002F3573"/>
    <w:rsid w:val="0041190F"/>
    <w:rsid w:val="00462A96"/>
    <w:rsid w:val="00471A4B"/>
    <w:rsid w:val="004F4F2A"/>
    <w:rsid w:val="00525F80"/>
    <w:rsid w:val="00587135"/>
    <w:rsid w:val="005B3FF2"/>
    <w:rsid w:val="00640D1D"/>
    <w:rsid w:val="009370A6"/>
    <w:rsid w:val="009939A3"/>
    <w:rsid w:val="009A15ED"/>
    <w:rsid w:val="00A81BF9"/>
    <w:rsid w:val="00B02DF0"/>
    <w:rsid w:val="00B133D3"/>
    <w:rsid w:val="00D16342"/>
    <w:rsid w:val="00DA36DF"/>
    <w:rsid w:val="00DB30DD"/>
    <w:rsid w:val="00DE3682"/>
    <w:rsid w:val="00EF5407"/>
    <w:rsid w:val="00F12864"/>
    <w:rsid w:val="00F50FAF"/>
    <w:rsid w:val="00FE5F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DF0"/>
    <w:rPr>
      <w:color w:val="808080"/>
    </w:rPr>
  </w:style>
  <w:style w:type="paragraph" w:customStyle="1" w:styleId="00D877133EBE4A51BA043E534B13D5F5">
    <w:name w:val="00D877133EBE4A51BA043E534B13D5F5"/>
    <w:rsid w:val="00B133D3"/>
    <w:pPr>
      <w:spacing w:line="278" w:lineRule="auto"/>
    </w:pPr>
    <w:rPr>
      <w:kern w:val="2"/>
      <w:sz w:val="24"/>
      <w:szCs w:val="24"/>
      <w:lang w:eastAsia="en-US"/>
      <w14:ligatures w14:val="standardContextual"/>
    </w:rPr>
  </w:style>
  <w:style w:type="paragraph" w:customStyle="1" w:styleId="8C32BF7DBB9C4A0EB0EA3A290E7330329">
    <w:name w:val="8C32BF7DBB9C4A0EB0EA3A290E7330329"/>
    <w:rsid w:val="00A81BF9"/>
  </w:style>
  <w:style w:type="paragraph" w:customStyle="1" w:styleId="DA963F3F605D497CB7B08EFD4A1E05314">
    <w:name w:val="DA963F3F605D497CB7B08EFD4A1E05314"/>
    <w:rsid w:val="00A81BF9"/>
  </w:style>
  <w:style w:type="paragraph" w:customStyle="1" w:styleId="91D1C21690AC4695AF88A81A2E27DE0F8">
    <w:name w:val="91D1C21690AC4695AF88A81A2E27DE0F8"/>
    <w:rsid w:val="00A81BF9"/>
  </w:style>
  <w:style w:type="paragraph" w:customStyle="1" w:styleId="1D10B8A3F74C4520B91E8B0B416A8C109">
    <w:name w:val="1D10B8A3F74C4520B91E8B0B416A8C109"/>
    <w:rsid w:val="00A81BF9"/>
  </w:style>
  <w:style w:type="paragraph" w:customStyle="1" w:styleId="FF68F60C3CD54EBBB44FFBC01B6A1B1D">
    <w:name w:val="FF68F60C3CD54EBBB44FFBC01B6A1B1D"/>
    <w:rsid w:val="00A81BF9"/>
  </w:style>
  <w:style w:type="paragraph" w:customStyle="1" w:styleId="C5DC3228A8254452A249F7E3BF3ED8BB5">
    <w:name w:val="C5DC3228A8254452A249F7E3BF3ED8BB5"/>
    <w:rsid w:val="00A81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Template 7th Edition.dotx</Template>
  <TotalTime>156</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christopher carnell</cp:lastModifiedBy>
  <cp:revision>131</cp:revision>
  <dcterms:created xsi:type="dcterms:W3CDTF">2024-11-17T20:24:00Z</dcterms:created>
  <dcterms:modified xsi:type="dcterms:W3CDTF">2024-11-17T23:02:00Z</dcterms:modified>
</cp:coreProperties>
</file>