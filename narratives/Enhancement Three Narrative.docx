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502EA" w14:textId="77777777" w:rsidR="00C22494" w:rsidRPr="000578C2" w:rsidRDefault="00C22494" w:rsidP="00C94BB1">
      <w:pPr>
        <w:spacing w:after="0" w:line="480" w:lineRule="auto"/>
        <w:jc w:val="center"/>
        <w:rPr>
          <w:rFonts w:ascii="Times New Roman" w:hAnsi="Times New Roman" w:cs="Times New Roman"/>
          <w:sz w:val="24"/>
          <w:szCs w:val="24"/>
        </w:rPr>
      </w:pPr>
    </w:p>
    <w:p w14:paraId="494502EB" w14:textId="77777777" w:rsidR="00C22494" w:rsidRPr="000578C2" w:rsidRDefault="00C22494" w:rsidP="00C94BB1">
      <w:pPr>
        <w:spacing w:after="0" w:line="480" w:lineRule="auto"/>
        <w:jc w:val="center"/>
        <w:rPr>
          <w:rFonts w:ascii="Times New Roman" w:hAnsi="Times New Roman" w:cs="Times New Roman"/>
          <w:sz w:val="24"/>
          <w:szCs w:val="24"/>
        </w:rPr>
      </w:pPr>
    </w:p>
    <w:p w14:paraId="494502ED" w14:textId="2EE6BA5B" w:rsidR="009925F1" w:rsidRPr="000578C2" w:rsidRDefault="00680111"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 xml:space="preserve">Milestone </w:t>
      </w:r>
      <w:r w:rsidR="00CA26CB">
        <w:rPr>
          <w:rFonts w:ascii="Times New Roman" w:hAnsi="Times New Roman" w:cs="Times New Roman"/>
          <w:sz w:val="24"/>
          <w:szCs w:val="24"/>
        </w:rPr>
        <w:t>Four</w:t>
      </w:r>
      <w:r w:rsidRPr="000578C2">
        <w:rPr>
          <w:rFonts w:ascii="Times New Roman" w:hAnsi="Times New Roman" w:cs="Times New Roman"/>
          <w:sz w:val="24"/>
          <w:szCs w:val="24"/>
        </w:rPr>
        <w:t xml:space="preserve"> Narrative</w:t>
      </w:r>
    </w:p>
    <w:p w14:paraId="42212C27" w14:textId="77777777" w:rsidR="00610E32" w:rsidRPr="000578C2" w:rsidRDefault="00610E32" w:rsidP="00C94BB1">
      <w:pPr>
        <w:spacing w:after="0" w:line="480" w:lineRule="auto"/>
        <w:jc w:val="center"/>
        <w:rPr>
          <w:rFonts w:ascii="Times New Roman" w:hAnsi="Times New Roman" w:cs="Times New Roman"/>
          <w:sz w:val="24"/>
          <w:szCs w:val="24"/>
        </w:rPr>
      </w:pPr>
    </w:p>
    <w:p w14:paraId="494502EE" w14:textId="77777777" w:rsidR="00C22494" w:rsidRPr="000578C2" w:rsidRDefault="00C22494" w:rsidP="00C94BB1">
      <w:pPr>
        <w:spacing w:after="0" w:line="480" w:lineRule="auto"/>
        <w:jc w:val="center"/>
        <w:rPr>
          <w:rFonts w:ascii="Times New Roman" w:hAnsi="Times New Roman" w:cs="Times New Roman"/>
          <w:sz w:val="24"/>
          <w:szCs w:val="24"/>
        </w:rPr>
      </w:pPr>
    </w:p>
    <w:p w14:paraId="77E47B46" w14:textId="77777777" w:rsidR="00614F7C" w:rsidRPr="000578C2" w:rsidRDefault="00614F7C" w:rsidP="00C94BB1">
      <w:pPr>
        <w:spacing w:after="0" w:line="480" w:lineRule="auto"/>
        <w:jc w:val="center"/>
        <w:rPr>
          <w:rFonts w:ascii="Times New Roman" w:hAnsi="Times New Roman" w:cs="Times New Roman"/>
          <w:sz w:val="24"/>
          <w:szCs w:val="24"/>
        </w:rPr>
      </w:pPr>
    </w:p>
    <w:p w14:paraId="06328BCF" w14:textId="77777777" w:rsidR="00614F7C" w:rsidRPr="000578C2" w:rsidRDefault="00614F7C" w:rsidP="00C94BB1">
      <w:pPr>
        <w:spacing w:after="0" w:line="480" w:lineRule="auto"/>
        <w:jc w:val="center"/>
        <w:rPr>
          <w:rFonts w:ascii="Times New Roman" w:hAnsi="Times New Roman" w:cs="Times New Roman"/>
          <w:sz w:val="24"/>
          <w:szCs w:val="24"/>
        </w:rPr>
      </w:pPr>
    </w:p>
    <w:p w14:paraId="52D375C0" w14:textId="77777777" w:rsidR="007D514C" w:rsidRPr="000578C2" w:rsidRDefault="007D514C" w:rsidP="00C94BB1">
      <w:pPr>
        <w:spacing w:after="0" w:line="480" w:lineRule="auto"/>
        <w:jc w:val="center"/>
        <w:rPr>
          <w:rFonts w:ascii="Times New Roman" w:hAnsi="Times New Roman" w:cs="Times New Roman"/>
          <w:sz w:val="24"/>
          <w:szCs w:val="24"/>
        </w:rPr>
      </w:pPr>
    </w:p>
    <w:p w14:paraId="1A96EC40" w14:textId="77777777" w:rsidR="007D514C" w:rsidRPr="000578C2" w:rsidRDefault="007D514C" w:rsidP="00C94BB1">
      <w:pPr>
        <w:spacing w:after="0" w:line="480" w:lineRule="auto"/>
        <w:jc w:val="center"/>
        <w:rPr>
          <w:rFonts w:ascii="Times New Roman" w:hAnsi="Times New Roman" w:cs="Times New Roman"/>
          <w:sz w:val="24"/>
          <w:szCs w:val="24"/>
        </w:rPr>
      </w:pPr>
    </w:p>
    <w:sdt>
      <w:sdtPr>
        <w:rPr>
          <w:rFonts w:ascii="Times New Roman" w:hAnsi="Times New Roman" w:cs="Times New Roman"/>
          <w:sz w:val="24"/>
          <w:szCs w:val="24"/>
        </w:rPr>
        <w:alias w:val="First Name Last Name"/>
        <w:tag w:val="First Name Last Name"/>
        <w:id w:val="1233819207"/>
        <w:placeholder>
          <w:docPart w:val="8C32BF7DBB9C4A0EB0EA3A290E733032"/>
        </w:placeholder>
        <w15:color w:val="000000"/>
      </w:sdtPr>
      <w:sdtEndPr/>
      <w:sdtContent>
        <w:p w14:paraId="494502EF" w14:textId="74CBAFE7" w:rsidR="009925F1" w:rsidRPr="000578C2" w:rsidRDefault="00551DDF"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Christopher</w:t>
          </w:r>
          <w:r w:rsidR="00CF35C1" w:rsidRPr="000578C2">
            <w:rPr>
              <w:rFonts w:ascii="Times New Roman" w:hAnsi="Times New Roman" w:cs="Times New Roman"/>
              <w:sz w:val="24"/>
              <w:szCs w:val="24"/>
            </w:rPr>
            <w:t xml:space="preserve"> Carnell</w:t>
          </w:r>
        </w:p>
      </w:sdtContent>
    </w:sdt>
    <w:sdt>
      <w:sdtPr>
        <w:rPr>
          <w:rFonts w:ascii="Times New Roman" w:hAnsi="Times New Roman" w:cs="Times New Roman"/>
          <w:sz w:val="24"/>
          <w:szCs w:val="24"/>
        </w:rPr>
        <w:alias w:val="Department, Bow Valley College"/>
        <w:tag w:val="Department, Bow Valley College"/>
        <w:id w:val="-210271138"/>
        <w:placeholder>
          <w:docPart w:val="DA963F3F605D497CB7B08EFD4A1E0531"/>
        </w:placeholder>
        <w15:color w:val="000000"/>
      </w:sdtPr>
      <w:sdtEndPr/>
      <w:sdtContent>
        <w:p w14:paraId="494502F0" w14:textId="05CB1016" w:rsidR="00735785" w:rsidRPr="000578C2" w:rsidRDefault="00CF35C1"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Southern New Hampshire University</w:t>
          </w:r>
        </w:p>
      </w:sdtContent>
    </w:sdt>
    <w:sdt>
      <w:sdtPr>
        <w:rPr>
          <w:rFonts w:ascii="Times New Roman" w:hAnsi="Times New Roman" w:cs="Times New Roman"/>
          <w:sz w:val="24"/>
          <w:szCs w:val="24"/>
        </w:rPr>
        <w:alias w:val="Course Code: Course Name"/>
        <w:tag w:val="Course Code: Course Name"/>
        <w:id w:val="1117729140"/>
        <w:placeholder>
          <w:docPart w:val="91D1C21690AC4695AF88A81A2E27DE0F"/>
        </w:placeholder>
        <w15:color w:val="000000"/>
      </w:sdtPr>
      <w:sdtEndPr/>
      <w:sdtContent>
        <w:p w14:paraId="494502F1" w14:textId="5ACEF621" w:rsidR="00EF6217" w:rsidRPr="000578C2" w:rsidRDefault="00614B50"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CS</w:t>
          </w:r>
          <w:r w:rsidR="00135CD7" w:rsidRPr="000578C2">
            <w:rPr>
              <w:rFonts w:ascii="Times New Roman" w:hAnsi="Times New Roman" w:cs="Times New Roman"/>
              <w:sz w:val="24"/>
              <w:szCs w:val="24"/>
            </w:rPr>
            <w:t>-</w:t>
          </w:r>
          <w:r w:rsidR="00680111" w:rsidRPr="000578C2">
            <w:rPr>
              <w:rFonts w:ascii="Times New Roman" w:hAnsi="Times New Roman" w:cs="Times New Roman"/>
              <w:sz w:val="24"/>
              <w:szCs w:val="24"/>
            </w:rPr>
            <w:t>499</w:t>
          </w:r>
          <w:r w:rsidR="00135CD7" w:rsidRPr="000578C2">
            <w:rPr>
              <w:rFonts w:ascii="Times New Roman" w:hAnsi="Times New Roman" w:cs="Times New Roman"/>
              <w:sz w:val="24"/>
              <w:szCs w:val="24"/>
            </w:rPr>
            <w:t xml:space="preserve"> </w:t>
          </w:r>
          <w:r w:rsidR="00680111" w:rsidRPr="000578C2">
            <w:rPr>
              <w:rFonts w:ascii="Times New Roman" w:hAnsi="Times New Roman" w:cs="Times New Roman"/>
              <w:sz w:val="24"/>
              <w:szCs w:val="24"/>
            </w:rPr>
            <w:t>Computer Science Capstone</w:t>
          </w:r>
        </w:p>
      </w:sdtContent>
    </w:sdt>
    <w:sdt>
      <w:sdtPr>
        <w:rPr>
          <w:rFonts w:ascii="Times New Roman" w:hAnsi="Times New Roman" w:cs="Times New Roman"/>
          <w:sz w:val="24"/>
          <w:szCs w:val="24"/>
        </w:rPr>
        <w:alias w:val="Instructor's Name"/>
        <w:tag w:val="Instructor's Name"/>
        <w:id w:val="1336957995"/>
        <w:placeholder>
          <w:docPart w:val="1D10B8A3F74C4520B91E8B0B416A8C10"/>
        </w:placeholder>
      </w:sdtPr>
      <w:sdtEndPr/>
      <w:sdtContent>
        <w:p w14:paraId="494502F2" w14:textId="31FE977E" w:rsidR="00EF6217" w:rsidRPr="000578C2" w:rsidRDefault="00BD5E1F"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 xml:space="preserve">Professor </w:t>
          </w:r>
          <w:r w:rsidR="009D105A" w:rsidRPr="000578C2">
            <w:rPr>
              <w:rFonts w:ascii="Times New Roman" w:hAnsi="Times New Roman" w:cs="Times New Roman"/>
              <w:sz w:val="24"/>
              <w:szCs w:val="24"/>
            </w:rPr>
            <w:t>Maryann Krupa</w:t>
          </w:r>
        </w:p>
      </w:sdtContent>
    </w:sdt>
    <w:sdt>
      <w:sdtPr>
        <w:rPr>
          <w:rFonts w:ascii="Times New Roman" w:hAnsi="Times New Roman" w:cs="Times New Roman"/>
          <w:sz w:val="24"/>
          <w:szCs w:val="24"/>
        </w:rPr>
        <w:alias w:val="Due Date"/>
        <w:tag w:val="Due Date"/>
        <w:id w:val="252172818"/>
        <w:placeholder>
          <w:docPart w:val="FF68F60C3CD54EBBB44FFBC01B6A1B1D"/>
        </w:placeholder>
      </w:sdtPr>
      <w:sdtEndPr/>
      <w:sdtContent>
        <w:p w14:paraId="494502F3" w14:textId="4FC7E0B9" w:rsidR="00EF6217" w:rsidRPr="000578C2" w:rsidRDefault="009D105A"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November</w:t>
          </w:r>
          <w:r w:rsidR="00680144" w:rsidRPr="000578C2">
            <w:rPr>
              <w:rFonts w:ascii="Times New Roman" w:hAnsi="Times New Roman" w:cs="Times New Roman"/>
              <w:sz w:val="24"/>
              <w:szCs w:val="24"/>
            </w:rPr>
            <w:t xml:space="preserve"> </w:t>
          </w:r>
          <w:r w:rsidR="00CA26CB">
            <w:rPr>
              <w:rFonts w:ascii="Times New Roman" w:hAnsi="Times New Roman" w:cs="Times New Roman"/>
              <w:sz w:val="24"/>
              <w:szCs w:val="24"/>
            </w:rPr>
            <w:t>3</w:t>
          </w:r>
          <w:r w:rsidR="00F23746">
            <w:rPr>
              <w:rFonts w:ascii="Times New Roman" w:hAnsi="Times New Roman" w:cs="Times New Roman"/>
              <w:sz w:val="24"/>
              <w:szCs w:val="24"/>
            </w:rPr>
            <w:t>0</w:t>
          </w:r>
          <w:r w:rsidR="00F80BCB" w:rsidRPr="000578C2">
            <w:rPr>
              <w:rFonts w:ascii="Times New Roman" w:hAnsi="Times New Roman" w:cs="Times New Roman"/>
              <w:sz w:val="24"/>
              <w:szCs w:val="24"/>
            </w:rPr>
            <w:t>, 2024</w:t>
          </w:r>
        </w:p>
      </w:sdtContent>
    </w:sdt>
    <w:p w14:paraId="494502F4" w14:textId="77777777" w:rsidR="00C753F2" w:rsidRPr="000578C2" w:rsidRDefault="00C753F2" w:rsidP="00C94BB1">
      <w:pPr>
        <w:tabs>
          <w:tab w:val="left" w:pos="7560"/>
        </w:tabs>
        <w:spacing w:line="480" w:lineRule="auto"/>
        <w:rPr>
          <w:rFonts w:ascii="Times New Roman" w:hAnsi="Times New Roman" w:cs="Times New Roman"/>
          <w:sz w:val="24"/>
          <w:szCs w:val="24"/>
        </w:rPr>
      </w:pPr>
      <w:r w:rsidRPr="000578C2">
        <w:rPr>
          <w:rFonts w:ascii="Times New Roman" w:hAnsi="Times New Roman" w:cs="Times New Roman"/>
          <w:sz w:val="24"/>
          <w:szCs w:val="24"/>
        </w:rPr>
        <w:tab/>
      </w:r>
    </w:p>
    <w:p w14:paraId="494502F5" w14:textId="77777777" w:rsidR="00EF6217" w:rsidRPr="000578C2" w:rsidRDefault="00EF6217" w:rsidP="00C94BB1">
      <w:pPr>
        <w:tabs>
          <w:tab w:val="left" w:pos="7560"/>
        </w:tabs>
        <w:spacing w:line="480" w:lineRule="auto"/>
        <w:rPr>
          <w:rFonts w:ascii="Times New Roman" w:hAnsi="Times New Roman" w:cs="Times New Roman"/>
          <w:sz w:val="24"/>
          <w:szCs w:val="24"/>
        </w:rPr>
      </w:pPr>
      <w:r w:rsidRPr="000578C2">
        <w:rPr>
          <w:rFonts w:ascii="Times New Roman" w:hAnsi="Times New Roman" w:cs="Times New Roman"/>
          <w:sz w:val="24"/>
          <w:szCs w:val="24"/>
        </w:rPr>
        <w:br w:type="page"/>
      </w:r>
    </w:p>
    <w:p w14:paraId="494502FB" w14:textId="5832AC95" w:rsidR="00EA244C" w:rsidRPr="000578C2" w:rsidRDefault="00B00BF7" w:rsidP="00C94BB1">
      <w:pPr>
        <w:spacing w:after="0" w:line="480" w:lineRule="auto"/>
        <w:jc w:val="center"/>
        <w:rPr>
          <w:rStyle w:val="APA7th"/>
          <w:rFonts w:cs="Times New Roman"/>
          <w:b w:val="0"/>
          <w:szCs w:val="24"/>
        </w:rPr>
      </w:pPr>
      <w:sdt>
        <w:sdtPr>
          <w:rPr>
            <w:rStyle w:val="APA7th"/>
            <w:rFonts w:cs="Times New Roman"/>
            <w:b w:val="0"/>
            <w:szCs w:val="24"/>
          </w:rPr>
          <w:alias w:val="Full Title of Paper"/>
          <w:tag w:val="Full Title of Paper"/>
          <w:id w:val="919218048"/>
          <w:placeholder>
            <w:docPart w:val="C5DC3228A8254452A249F7E3BF3ED8BB"/>
          </w:placeholder>
          <w15:color w:val="000000"/>
        </w:sdtPr>
        <w:sdtEndPr>
          <w:rPr>
            <w:rStyle w:val="APA7th"/>
          </w:rPr>
        </w:sdtEndPr>
        <w:sdtContent>
          <w:sdt>
            <w:sdtPr>
              <w:rPr>
                <w:rStyle w:val="APA7th"/>
                <w:rFonts w:cs="Times New Roman"/>
                <w:b w:val="0"/>
                <w:szCs w:val="24"/>
              </w:rPr>
              <w:alias w:val="Full Title"/>
              <w:tag w:val="Full Title"/>
              <w:id w:val="-1541360376"/>
              <w:placeholder>
                <w:docPart w:val="00D877133EBE4A51BA043E534B13D5F5"/>
              </w:placeholder>
              <w15:color w:val="000000"/>
            </w:sdtPr>
            <w:sdtEndPr>
              <w:rPr>
                <w:rStyle w:val="DefaultParagraphFont"/>
                <w:rFonts w:asciiTheme="minorHAnsi" w:hAnsiTheme="minorHAnsi"/>
                <w:color w:val="auto"/>
                <w:sz w:val="22"/>
              </w:rPr>
            </w:sdtEndPr>
            <w:sdtContent>
              <w:r w:rsidR="00680144" w:rsidRPr="000578C2">
                <w:rPr>
                  <w:rFonts w:ascii="Times New Roman" w:hAnsi="Times New Roman" w:cs="Times New Roman"/>
                  <w:sz w:val="24"/>
                  <w:szCs w:val="24"/>
                </w:rPr>
                <w:t xml:space="preserve">Milestone </w:t>
              </w:r>
              <w:r w:rsidR="00CA26CB">
                <w:rPr>
                  <w:rFonts w:ascii="Times New Roman" w:hAnsi="Times New Roman" w:cs="Times New Roman"/>
                  <w:sz w:val="24"/>
                  <w:szCs w:val="24"/>
                </w:rPr>
                <w:t>Four</w:t>
              </w:r>
              <w:r w:rsidR="00680144" w:rsidRPr="000578C2">
                <w:rPr>
                  <w:rFonts w:ascii="Times New Roman" w:hAnsi="Times New Roman" w:cs="Times New Roman"/>
                  <w:sz w:val="24"/>
                  <w:szCs w:val="24"/>
                </w:rPr>
                <w:t xml:space="preserve"> Narrative </w:t>
              </w:r>
            </w:sdtContent>
          </w:sdt>
        </w:sdtContent>
      </w:sdt>
    </w:p>
    <w:p w14:paraId="6A5108FF" w14:textId="77777777" w:rsidR="00680144" w:rsidRDefault="00680144" w:rsidP="00C94BB1">
      <w:pPr>
        <w:spacing w:after="0" w:line="480" w:lineRule="auto"/>
        <w:jc w:val="center"/>
        <w:rPr>
          <w:rStyle w:val="APA7th"/>
          <w:rFonts w:cs="Times New Roman"/>
          <w:b w:val="0"/>
          <w:szCs w:val="24"/>
        </w:rPr>
      </w:pPr>
    </w:p>
    <w:p w14:paraId="0A03DF50" w14:textId="77777777" w:rsidR="00B312E3" w:rsidRPr="00B312E3" w:rsidRDefault="00B312E3" w:rsidP="00B312E3">
      <w:pPr>
        <w:spacing w:after="0" w:line="480" w:lineRule="auto"/>
        <w:rPr>
          <w:rFonts w:ascii="Times New Roman" w:hAnsi="Times New Roman" w:cs="Times New Roman"/>
          <w:color w:val="000000" w:themeColor="text1"/>
          <w:sz w:val="24"/>
          <w:szCs w:val="24"/>
        </w:rPr>
      </w:pPr>
      <w:r w:rsidRPr="00B312E3">
        <w:rPr>
          <w:rFonts w:ascii="Times New Roman" w:hAnsi="Times New Roman" w:cs="Times New Roman"/>
          <w:color w:val="000000" w:themeColor="text1"/>
          <w:sz w:val="24"/>
          <w:szCs w:val="24"/>
        </w:rPr>
        <w:t>In the third enhancement of my WeightWatcher Android application, I focused on optimizing the database schema and improving input validation to enhance security and user experience. The primary artifacts I worked on are:</w:t>
      </w:r>
    </w:p>
    <w:p w14:paraId="519AACF2" w14:textId="77777777" w:rsidR="00B312E3" w:rsidRPr="00B312E3" w:rsidRDefault="00B312E3" w:rsidP="00B312E3">
      <w:pPr>
        <w:numPr>
          <w:ilvl w:val="0"/>
          <w:numId w:val="8"/>
        </w:numPr>
        <w:spacing w:after="0" w:line="480" w:lineRule="auto"/>
        <w:rPr>
          <w:rFonts w:ascii="Times New Roman" w:hAnsi="Times New Roman" w:cs="Times New Roman"/>
          <w:color w:val="000000" w:themeColor="text1"/>
          <w:sz w:val="24"/>
          <w:szCs w:val="24"/>
        </w:rPr>
      </w:pPr>
      <w:r w:rsidRPr="00B312E3">
        <w:rPr>
          <w:rFonts w:ascii="Times New Roman" w:hAnsi="Times New Roman" w:cs="Times New Roman"/>
          <w:b/>
          <w:bCs/>
          <w:color w:val="000000" w:themeColor="text1"/>
          <w:sz w:val="24"/>
          <w:szCs w:val="24"/>
        </w:rPr>
        <w:t>DatabaseHelper.java</w:t>
      </w:r>
      <w:r w:rsidRPr="00B312E3">
        <w:rPr>
          <w:rFonts w:ascii="Times New Roman" w:hAnsi="Times New Roman" w:cs="Times New Roman"/>
          <w:color w:val="000000" w:themeColor="text1"/>
          <w:sz w:val="24"/>
          <w:szCs w:val="24"/>
        </w:rPr>
        <w:t xml:space="preserve">: This class extends </w:t>
      </w:r>
      <w:proofErr w:type="spellStart"/>
      <w:r w:rsidRPr="00B312E3">
        <w:rPr>
          <w:rFonts w:ascii="Times New Roman" w:hAnsi="Times New Roman" w:cs="Times New Roman"/>
          <w:color w:val="000000" w:themeColor="text1"/>
          <w:sz w:val="24"/>
          <w:szCs w:val="24"/>
        </w:rPr>
        <w:t>SQLiteOpenHelper</w:t>
      </w:r>
      <w:proofErr w:type="spellEnd"/>
      <w:r w:rsidRPr="00B312E3">
        <w:rPr>
          <w:rFonts w:ascii="Times New Roman" w:hAnsi="Times New Roman" w:cs="Times New Roman"/>
          <w:color w:val="000000" w:themeColor="text1"/>
          <w:sz w:val="24"/>
          <w:szCs w:val="24"/>
        </w:rPr>
        <w:t xml:space="preserve"> and is responsible for creating and managing the application's SQLite database schema. Initially created during my CS-360 course, it defines the tables, columns, and handles database creation and version upgrades.</w:t>
      </w:r>
    </w:p>
    <w:p w14:paraId="35E99230" w14:textId="77777777" w:rsidR="00B312E3" w:rsidRPr="00B312E3" w:rsidRDefault="00B312E3" w:rsidP="00B312E3">
      <w:pPr>
        <w:numPr>
          <w:ilvl w:val="0"/>
          <w:numId w:val="8"/>
        </w:numPr>
        <w:spacing w:after="0" w:line="480" w:lineRule="auto"/>
        <w:rPr>
          <w:rFonts w:ascii="Times New Roman" w:hAnsi="Times New Roman" w:cs="Times New Roman"/>
          <w:color w:val="000000" w:themeColor="text1"/>
          <w:sz w:val="24"/>
          <w:szCs w:val="24"/>
        </w:rPr>
      </w:pPr>
      <w:r w:rsidRPr="00B312E3">
        <w:rPr>
          <w:rFonts w:ascii="Times New Roman" w:hAnsi="Times New Roman" w:cs="Times New Roman"/>
          <w:b/>
          <w:bCs/>
          <w:color w:val="000000" w:themeColor="text1"/>
          <w:sz w:val="24"/>
          <w:szCs w:val="24"/>
        </w:rPr>
        <w:t>SmsPermissionActivity.java</w:t>
      </w:r>
      <w:r w:rsidRPr="00B312E3">
        <w:rPr>
          <w:rFonts w:ascii="Times New Roman" w:hAnsi="Times New Roman" w:cs="Times New Roman"/>
          <w:color w:val="000000" w:themeColor="text1"/>
          <w:sz w:val="24"/>
          <w:szCs w:val="24"/>
        </w:rPr>
        <w:t>: This activity handles SMS permission functionality and collects users' phone numbers for SMS notifications. It was initially developed to prompt users for SMS permissions and store their phone numbers, ensuring they receive timely notifications about their weight tracking progress.</w:t>
      </w:r>
    </w:p>
    <w:p w14:paraId="5C99FFD8" w14:textId="77777777" w:rsidR="00B312E3" w:rsidRPr="00B312E3" w:rsidRDefault="00B312E3" w:rsidP="00B312E3">
      <w:pPr>
        <w:numPr>
          <w:ilvl w:val="0"/>
          <w:numId w:val="8"/>
        </w:numPr>
        <w:spacing w:after="0" w:line="480" w:lineRule="auto"/>
        <w:rPr>
          <w:rFonts w:ascii="Times New Roman" w:hAnsi="Times New Roman" w:cs="Times New Roman"/>
          <w:color w:val="000000" w:themeColor="text1"/>
          <w:sz w:val="24"/>
          <w:szCs w:val="24"/>
        </w:rPr>
      </w:pPr>
      <w:r w:rsidRPr="00B312E3">
        <w:rPr>
          <w:rFonts w:ascii="Times New Roman" w:hAnsi="Times New Roman" w:cs="Times New Roman"/>
          <w:b/>
          <w:bCs/>
          <w:color w:val="000000" w:themeColor="text1"/>
          <w:sz w:val="24"/>
          <w:szCs w:val="24"/>
        </w:rPr>
        <w:t>DatabaseManager.java</w:t>
      </w:r>
      <w:r w:rsidRPr="00B312E3">
        <w:rPr>
          <w:rFonts w:ascii="Times New Roman" w:hAnsi="Times New Roman" w:cs="Times New Roman"/>
          <w:color w:val="000000" w:themeColor="text1"/>
          <w:sz w:val="24"/>
          <w:szCs w:val="24"/>
        </w:rPr>
        <w:t xml:space="preserve"> and </w:t>
      </w:r>
      <w:r w:rsidRPr="00B312E3">
        <w:rPr>
          <w:rFonts w:ascii="Times New Roman" w:hAnsi="Times New Roman" w:cs="Times New Roman"/>
          <w:b/>
          <w:bCs/>
          <w:color w:val="000000" w:themeColor="text1"/>
          <w:sz w:val="24"/>
          <w:szCs w:val="24"/>
        </w:rPr>
        <w:t>DataDisplayActivity.java</w:t>
      </w:r>
      <w:r w:rsidRPr="00B312E3">
        <w:rPr>
          <w:rFonts w:ascii="Times New Roman" w:hAnsi="Times New Roman" w:cs="Times New Roman"/>
          <w:color w:val="000000" w:themeColor="text1"/>
          <w:sz w:val="24"/>
          <w:szCs w:val="24"/>
        </w:rPr>
        <w:t>: These classes were also updated to ensure consistent handling of database operations and input validation throughout the application.</w:t>
      </w:r>
    </w:p>
    <w:p w14:paraId="4DE75C6A" w14:textId="77777777" w:rsidR="007B5303" w:rsidRDefault="007B5303" w:rsidP="007B5303">
      <w:pPr>
        <w:spacing w:after="0" w:line="480" w:lineRule="auto"/>
        <w:rPr>
          <w:rStyle w:val="APA7th"/>
          <w:rFonts w:cs="Times New Roman"/>
          <w:b w:val="0"/>
          <w:szCs w:val="24"/>
        </w:rPr>
      </w:pPr>
    </w:p>
    <w:p w14:paraId="7DF60F81" w14:textId="77777777" w:rsidR="00BE2A48" w:rsidRPr="00BE2A48" w:rsidRDefault="00BE2A48" w:rsidP="00BE2A48">
      <w:p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I selected these artifacts for inclusion in my ePortfolio because they collectively demonstrate my ability to optimize database structures, implement secure coding practices, and enhance user experience through robust input validation. The specific components that showcase my skills and abilities in software development include:</w:t>
      </w:r>
    </w:p>
    <w:p w14:paraId="63BDCB36" w14:textId="77777777" w:rsidR="00BE2A48" w:rsidRPr="00BE2A48" w:rsidRDefault="00BE2A48" w:rsidP="00BE2A48">
      <w:pPr>
        <w:numPr>
          <w:ilvl w:val="0"/>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b/>
          <w:bCs/>
          <w:color w:val="000000" w:themeColor="text1"/>
          <w:sz w:val="24"/>
          <w:szCs w:val="24"/>
        </w:rPr>
        <w:t>Database Schema Optimization in DatabaseHelper.java</w:t>
      </w:r>
      <w:r w:rsidRPr="00BE2A48">
        <w:rPr>
          <w:rFonts w:ascii="Times New Roman" w:hAnsi="Times New Roman" w:cs="Times New Roman"/>
          <w:color w:val="000000" w:themeColor="text1"/>
          <w:sz w:val="24"/>
          <w:szCs w:val="24"/>
        </w:rPr>
        <w:t>:</w:t>
      </w:r>
    </w:p>
    <w:p w14:paraId="0329C07F"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lastRenderedPageBreak/>
        <w:t>I added constraints like NOT NULL, UNIQUE, and CHECK to enforce data integrity.</w:t>
      </w:r>
    </w:p>
    <w:p w14:paraId="73CA6E7F"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Implemented foreign key constraints with ON DELETE CASCADE and ON UPDATE CASCADE actions to maintain referential integrity between tables.</w:t>
      </w:r>
    </w:p>
    <w:p w14:paraId="37FDFE58"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Created indexes on frequently queried columns to improve query performance.</w:t>
      </w:r>
    </w:p>
    <w:p w14:paraId="26133848" w14:textId="77777777" w:rsidR="00BE2A48" w:rsidRPr="00BE2A48" w:rsidRDefault="00BE2A48" w:rsidP="00BE2A48">
      <w:pPr>
        <w:numPr>
          <w:ilvl w:val="0"/>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b/>
          <w:bCs/>
          <w:color w:val="000000" w:themeColor="text1"/>
          <w:sz w:val="24"/>
          <w:szCs w:val="24"/>
        </w:rPr>
        <w:t>Input Validation in SmsPermissionActivity.java</w:t>
      </w:r>
      <w:r w:rsidRPr="00BE2A48">
        <w:rPr>
          <w:rFonts w:ascii="Times New Roman" w:hAnsi="Times New Roman" w:cs="Times New Roman"/>
          <w:color w:val="000000" w:themeColor="text1"/>
          <w:sz w:val="24"/>
          <w:szCs w:val="24"/>
        </w:rPr>
        <w:t>:</w:t>
      </w:r>
    </w:p>
    <w:p w14:paraId="4A62F27B"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Implemented phone number validation using regular expressions to ensure users enter valid phone numbers for SMS notifications.</w:t>
      </w:r>
    </w:p>
    <w:p w14:paraId="50FD27BB"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Enhanced user experience by providing immediate feedback and guidance on correct input formats.</w:t>
      </w:r>
    </w:p>
    <w:p w14:paraId="1AEA22FA"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Improved error handling to prevent application crashes and inform users appropriately.</w:t>
      </w:r>
    </w:p>
    <w:p w14:paraId="234C95D5" w14:textId="77777777" w:rsidR="00BE2A48" w:rsidRPr="00BE2A48" w:rsidRDefault="00BE2A48" w:rsidP="00BE2A48">
      <w:pPr>
        <w:numPr>
          <w:ilvl w:val="0"/>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b/>
          <w:bCs/>
          <w:color w:val="000000" w:themeColor="text1"/>
          <w:sz w:val="24"/>
          <w:szCs w:val="24"/>
        </w:rPr>
        <w:t>Exception Handling and Security Enhancements</w:t>
      </w:r>
      <w:r w:rsidRPr="00BE2A48">
        <w:rPr>
          <w:rFonts w:ascii="Times New Roman" w:hAnsi="Times New Roman" w:cs="Times New Roman"/>
          <w:color w:val="000000" w:themeColor="text1"/>
          <w:sz w:val="24"/>
          <w:szCs w:val="24"/>
        </w:rPr>
        <w:t>:</w:t>
      </w:r>
    </w:p>
    <w:p w14:paraId="4C1CCB05"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 xml:space="preserve">Replaced instances of </w:t>
      </w:r>
      <w:proofErr w:type="spellStart"/>
      <w:proofErr w:type="gramStart"/>
      <w:r w:rsidRPr="00BE2A48">
        <w:rPr>
          <w:rFonts w:ascii="Times New Roman" w:hAnsi="Times New Roman" w:cs="Times New Roman"/>
          <w:color w:val="000000" w:themeColor="text1"/>
          <w:sz w:val="24"/>
          <w:szCs w:val="24"/>
        </w:rPr>
        <w:t>e.printStackTrace</w:t>
      </w:r>
      <w:proofErr w:type="spellEnd"/>
      <w:proofErr w:type="gramEnd"/>
      <w:r w:rsidRPr="00BE2A48">
        <w:rPr>
          <w:rFonts w:ascii="Times New Roman" w:hAnsi="Times New Roman" w:cs="Times New Roman"/>
          <w:color w:val="000000" w:themeColor="text1"/>
          <w:sz w:val="24"/>
          <w:szCs w:val="24"/>
        </w:rPr>
        <w:t>() with proper logging using Android's Log class.</w:t>
      </w:r>
    </w:p>
    <w:p w14:paraId="07A552F7"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Caught specific exceptions to handle different error scenarios effectively.</w:t>
      </w:r>
    </w:p>
    <w:p w14:paraId="6C6C8088"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Ensured that sensitive information is not exposed in logs or error messages, aligning with secure coding practices.</w:t>
      </w:r>
    </w:p>
    <w:p w14:paraId="198BC118" w14:textId="77777777" w:rsidR="00BE2A48" w:rsidRPr="00BE2A48" w:rsidRDefault="00BE2A48" w:rsidP="00BE2A48">
      <w:pPr>
        <w:numPr>
          <w:ilvl w:val="0"/>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b/>
          <w:bCs/>
          <w:color w:val="000000" w:themeColor="text1"/>
          <w:sz w:val="24"/>
          <w:szCs w:val="24"/>
        </w:rPr>
        <w:t>Consistent Handling of Database Operations</w:t>
      </w:r>
      <w:r w:rsidRPr="00BE2A48">
        <w:rPr>
          <w:rFonts w:ascii="Times New Roman" w:hAnsi="Times New Roman" w:cs="Times New Roman"/>
          <w:color w:val="000000" w:themeColor="text1"/>
          <w:sz w:val="24"/>
          <w:szCs w:val="24"/>
        </w:rPr>
        <w:t>:</w:t>
      </w:r>
    </w:p>
    <w:p w14:paraId="217B678C"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 xml:space="preserve">Updated DatabaseManager.java to handle NULL values appropriately, especially for fields like </w:t>
      </w:r>
      <w:proofErr w:type="spellStart"/>
      <w:r w:rsidRPr="00BE2A48">
        <w:rPr>
          <w:rFonts w:ascii="Times New Roman" w:hAnsi="Times New Roman" w:cs="Times New Roman"/>
          <w:color w:val="000000" w:themeColor="text1"/>
          <w:sz w:val="24"/>
          <w:szCs w:val="24"/>
        </w:rPr>
        <w:t>goal_weight</w:t>
      </w:r>
      <w:proofErr w:type="spellEnd"/>
      <w:r w:rsidRPr="00BE2A48">
        <w:rPr>
          <w:rFonts w:ascii="Times New Roman" w:hAnsi="Times New Roman" w:cs="Times New Roman"/>
          <w:color w:val="000000" w:themeColor="text1"/>
          <w:sz w:val="24"/>
          <w:szCs w:val="24"/>
        </w:rPr>
        <w:t>.</w:t>
      </w:r>
    </w:p>
    <w:p w14:paraId="164037AF" w14:textId="77777777" w:rsidR="00BE2A48" w:rsidRPr="00BE2A48" w:rsidRDefault="00BE2A48" w:rsidP="00BE2A48">
      <w:pPr>
        <w:numPr>
          <w:ilvl w:val="1"/>
          <w:numId w:val="9"/>
        </w:numPr>
        <w:spacing w:after="0" w:line="480" w:lineRule="auto"/>
        <w:rPr>
          <w:rFonts w:ascii="Times New Roman" w:hAnsi="Times New Roman" w:cs="Times New Roman"/>
          <w:color w:val="000000" w:themeColor="text1"/>
          <w:sz w:val="24"/>
          <w:szCs w:val="24"/>
        </w:rPr>
      </w:pPr>
      <w:r w:rsidRPr="00BE2A48">
        <w:rPr>
          <w:rFonts w:ascii="Times New Roman" w:hAnsi="Times New Roman" w:cs="Times New Roman"/>
          <w:color w:val="000000" w:themeColor="text1"/>
          <w:sz w:val="24"/>
          <w:szCs w:val="24"/>
        </w:rPr>
        <w:t>Modified DataDisplayActivity.java to correctly prompt users to set their goal weight upon first login if it's not already set.</w:t>
      </w:r>
    </w:p>
    <w:p w14:paraId="69FB22D8" w14:textId="05AC3AE3" w:rsidR="00BE2A48" w:rsidRDefault="00DB0471" w:rsidP="007B5303">
      <w:pPr>
        <w:spacing w:after="0" w:line="480" w:lineRule="auto"/>
        <w:rPr>
          <w:rFonts w:ascii="Times New Roman" w:hAnsi="Times New Roman" w:cs="Times New Roman"/>
          <w:color w:val="000000" w:themeColor="text1"/>
          <w:sz w:val="24"/>
          <w:szCs w:val="24"/>
        </w:rPr>
      </w:pPr>
      <w:r w:rsidRPr="00DB0471">
        <w:rPr>
          <w:rFonts w:ascii="Times New Roman" w:hAnsi="Times New Roman" w:cs="Times New Roman"/>
          <w:color w:val="000000" w:themeColor="text1"/>
          <w:sz w:val="24"/>
          <w:szCs w:val="24"/>
        </w:rPr>
        <w:lastRenderedPageBreak/>
        <w:t xml:space="preserve">These improvements significantly enhanced the application's performance, security, and user experience. They align with industry </w:t>
      </w:r>
      <w:proofErr w:type="gramStart"/>
      <w:r w:rsidRPr="00DB0471">
        <w:rPr>
          <w:rFonts w:ascii="Times New Roman" w:hAnsi="Times New Roman" w:cs="Times New Roman"/>
          <w:color w:val="000000" w:themeColor="text1"/>
          <w:sz w:val="24"/>
          <w:szCs w:val="24"/>
        </w:rPr>
        <w:t>best</w:t>
      </w:r>
      <w:proofErr w:type="gramEnd"/>
      <w:r w:rsidRPr="00DB0471">
        <w:rPr>
          <w:rFonts w:ascii="Times New Roman" w:hAnsi="Times New Roman" w:cs="Times New Roman"/>
          <w:color w:val="000000" w:themeColor="text1"/>
          <w:sz w:val="24"/>
          <w:szCs w:val="24"/>
        </w:rPr>
        <w:t xml:space="preserve"> practices and demonstrate my proficiency in advanced software development techniques, particularly in database management, input validation, and secure coding.</w:t>
      </w:r>
    </w:p>
    <w:p w14:paraId="485FED42" w14:textId="77777777" w:rsidR="0010642D" w:rsidRDefault="0010642D" w:rsidP="007B5303">
      <w:pPr>
        <w:spacing w:after="0" w:line="480" w:lineRule="auto"/>
        <w:rPr>
          <w:rFonts w:ascii="Times New Roman" w:hAnsi="Times New Roman" w:cs="Times New Roman"/>
          <w:color w:val="000000" w:themeColor="text1"/>
          <w:sz w:val="24"/>
          <w:szCs w:val="24"/>
        </w:rPr>
      </w:pPr>
    </w:p>
    <w:p w14:paraId="2A901FF1" w14:textId="2E81AF18" w:rsidR="0010642D" w:rsidRPr="0010642D" w:rsidRDefault="0010642D" w:rsidP="0010642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10642D">
        <w:rPr>
          <w:rFonts w:ascii="Times New Roman" w:hAnsi="Times New Roman" w:cs="Times New Roman"/>
          <w:color w:val="000000" w:themeColor="text1"/>
          <w:sz w:val="24"/>
          <w:szCs w:val="24"/>
        </w:rPr>
        <w:t xml:space="preserve">hrough these enhancements, I achieved </w:t>
      </w:r>
      <w:proofErr w:type="gramStart"/>
      <w:r w:rsidRPr="0010642D">
        <w:rPr>
          <w:rFonts w:ascii="Times New Roman" w:hAnsi="Times New Roman" w:cs="Times New Roman"/>
          <w:color w:val="000000" w:themeColor="text1"/>
          <w:sz w:val="24"/>
          <w:szCs w:val="24"/>
        </w:rPr>
        <w:t>the course</w:t>
      </w:r>
      <w:proofErr w:type="gramEnd"/>
      <w:r w:rsidRPr="0010642D">
        <w:rPr>
          <w:rFonts w:ascii="Times New Roman" w:hAnsi="Times New Roman" w:cs="Times New Roman"/>
          <w:color w:val="000000" w:themeColor="text1"/>
          <w:sz w:val="24"/>
          <w:szCs w:val="24"/>
        </w:rPr>
        <w:t xml:space="preserve"> outcomes I planned to meet:</w:t>
      </w:r>
    </w:p>
    <w:p w14:paraId="76262E79" w14:textId="77777777" w:rsidR="0010642D" w:rsidRPr="0010642D" w:rsidRDefault="0010642D" w:rsidP="0010642D">
      <w:pPr>
        <w:numPr>
          <w:ilvl w:val="0"/>
          <w:numId w:val="10"/>
        </w:numPr>
        <w:spacing w:after="0" w:line="480" w:lineRule="auto"/>
        <w:rPr>
          <w:rFonts w:ascii="Times New Roman" w:hAnsi="Times New Roman" w:cs="Times New Roman"/>
          <w:color w:val="000000" w:themeColor="text1"/>
          <w:sz w:val="24"/>
          <w:szCs w:val="24"/>
        </w:rPr>
      </w:pPr>
      <w:r w:rsidRPr="0010642D">
        <w:rPr>
          <w:rFonts w:ascii="Times New Roman" w:hAnsi="Times New Roman" w:cs="Times New Roman"/>
          <w:b/>
          <w:bCs/>
          <w:color w:val="000000" w:themeColor="text1"/>
          <w:sz w:val="24"/>
          <w:szCs w:val="24"/>
        </w:rPr>
        <w:t>Course Outcome 2</w:t>
      </w:r>
      <w:r w:rsidRPr="0010642D">
        <w:rPr>
          <w:rFonts w:ascii="Times New Roman" w:hAnsi="Times New Roman" w:cs="Times New Roman"/>
          <w:color w:val="000000" w:themeColor="text1"/>
          <w:sz w:val="24"/>
          <w:szCs w:val="24"/>
        </w:rPr>
        <w:t>: Demonstrated the ability to design and develop professional-quality software by optimizing the database schema and improving input validation mechanisms. These changes enhanced the application's reliability, performance, and user experience.</w:t>
      </w:r>
    </w:p>
    <w:p w14:paraId="31D1D490" w14:textId="77777777" w:rsidR="0010642D" w:rsidRPr="0010642D" w:rsidRDefault="0010642D" w:rsidP="0010642D">
      <w:pPr>
        <w:numPr>
          <w:ilvl w:val="0"/>
          <w:numId w:val="10"/>
        </w:numPr>
        <w:spacing w:after="0" w:line="480" w:lineRule="auto"/>
        <w:rPr>
          <w:rFonts w:ascii="Times New Roman" w:hAnsi="Times New Roman" w:cs="Times New Roman"/>
          <w:color w:val="000000" w:themeColor="text1"/>
          <w:sz w:val="24"/>
          <w:szCs w:val="24"/>
        </w:rPr>
      </w:pPr>
      <w:r w:rsidRPr="0010642D">
        <w:rPr>
          <w:rFonts w:ascii="Times New Roman" w:hAnsi="Times New Roman" w:cs="Times New Roman"/>
          <w:b/>
          <w:bCs/>
          <w:color w:val="000000" w:themeColor="text1"/>
          <w:sz w:val="24"/>
          <w:szCs w:val="24"/>
        </w:rPr>
        <w:t>Course Outcome 3</w:t>
      </w:r>
      <w:r w:rsidRPr="0010642D">
        <w:rPr>
          <w:rFonts w:ascii="Times New Roman" w:hAnsi="Times New Roman" w:cs="Times New Roman"/>
          <w:color w:val="000000" w:themeColor="text1"/>
          <w:sz w:val="24"/>
          <w:szCs w:val="24"/>
        </w:rPr>
        <w:t>: Showed the ability to design computing solutions using algorithmic principles by implementing efficient database structures, constraints, and indexes to improve data handling and query performance.</w:t>
      </w:r>
    </w:p>
    <w:p w14:paraId="59D474D9" w14:textId="77777777" w:rsidR="0010642D" w:rsidRPr="0010642D" w:rsidRDefault="0010642D" w:rsidP="0010642D">
      <w:pPr>
        <w:numPr>
          <w:ilvl w:val="0"/>
          <w:numId w:val="10"/>
        </w:numPr>
        <w:spacing w:after="0" w:line="480" w:lineRule="auto"/>
        <w:rPr>
          <w:rFonts w:ascii="Times New Roman" w:hAnsi="Times New Roman" w:cs="Times New Roman"/>
          <w:color w:val="000000" w:themeColor="text1"/>
          <w:sz w:val="24"/>
          <w:szCs w:val="24"/>
        </w:rPr>
      </w:pPr>
      <w:r w:rsidRPr="0010642D">
        <w:rPr>
          <w:rFonts w:ascii="Times New Roman" w:hAnsi="Times New Roman" w:cs="Times New Roman"/>
          <w:b/>
          <w:bCs/>
          <w:color w:val="000000" w:themeColor="text1"/>
          <w:sz w:val="24"/>
          <w:szCs w:val="24"/>
        </w:rPr>
        <w:t>Course Outcome 4</w:t>
      </w:r>
      <w:r w:rsidRPr="0010642D">
        <w:rPr>
          <w:rFonts w:ascii="Times New Roman" w:hAnsi="Times New Roman" w:cs="Times New Roman"/>
          <w:color w:val="000000" w:themeColor="text1"/>
          <w:sz w:val="24"/>
          <w:szCs w:val="24"/>
        </w:rPr>
        <w:t>: Displayed proficiency in using innovative techniques and tools in computing practices by applying advanced database optimization strategies, implementing robust input validation, and enhancing exception handling mechanisms.</w:t>
      </w:r>
    </w:p>
    <w:p w14:paraId="46938F2F" w14:textId="77777777" w:rsidR="0010642D" w:rsidRPr="0010642D" w:rsidRDefault="0010642D" w:rsidP="0010642D">
      <w:pPr>
        <w:numPr>
          <w:ilvl w:val="0"/>
          <w:numId w:val="10"/>
        </w:numPr>
        <w:spacing w:after="0" w:line="480" w:lineRule="auto"/>
        <w:rPr>
          <w:rFonts w:ascii="Times New Roman" w:hAnsi="Times New Roman" w:cs="Times New Roman"/>
          <w:color w:val="000000" w:themeColor="text1"/>
          <w:sz w:val="24"/>
          <w:szCs w:val="24"/>
        </w:rPr>
      </w:pPr>
      <w:r w:rsidRPr="0010642D">
        <w:rPr>
          <w:rFonts w:ascii="Times New Roman" w:hAnsi="Times New Roman" w:cs="Times New Roman"/>
          <w:b/>
          <w:bCs/>
          <w:color w:val="000000" w:themeColor="text1"/>
          <w:sz w:val="24"/>
          <w:szCs w:val="24"/>
        </w:rPr>
        <w:t>Course Outcome 5</w:t>
      </w:r>
      <w:r w:rsidRPr="0010642D">
        <w:rPr>
          <w:rFonts w:ascii="Times New Roman" w:hAnsi="Times New Roman" w:cs="Times New Roman"/>
          <w:color w:val="000000" w:themeColor="text1"/>
          <w:sz w:val="24"/>
          <w:szCs w:val="24"/>
        </w:rPr>
        <w:t>: Developed a security mindset that anticipates and addresses potential vulnerabilities by replacing insecure exception handling practices with secure logging, preventing information leakage, and ensuring sensitive data is protected.</w:t>
      </w:r>
    </w:p>
    <w:p w14:paraId="25E8DC90" w14:textId="77777777" w:rsidR="0010642D" w:rsidRDefault="0010642D" w:rsidP="0010642D">
      <w:pPr>
        <w:spacing w:after="0" w:line="480" w:lineRule="auto"/>
        <w:rPr>
          <w:rFonts w:ascii="Times New Roman" w:hAnsi="Times New Roman" w:cs="Times New Roman"/>
          <w:color w:val="000000" w:themeColor="text1"/>
          <w:sz w:val="24"/>
          <w:szCs w:val="24"/>
        </w:rPr>
      </w:pPr>
      <w:r w:rsidRPr="0010642D">
        <w:rPr>
          <w:rFonts w:ascii="Times New Roman" w:hAnsi="Times New Roman" w:cs="Times New Roman"/>
          <w:color w:val="000000" w:themeColor="text1"/>
          <w:sz w:val="24"/>
          <w:szCs w:val="24"/>
        </w:rPr>
        <w:t>These enhancements allowed me to fully meet my outcome-coverage plans for this module, reinforcing my understanding of database optimization, secure coding practices, and their critical roles in software development.</w:t>
      </w:r>
    </w:p>
    <w:p w14:paraId="0001B251" w14:textId="77777777" w:rsidR="00F25963" w:rsidRDefault="00F25963" w:rsidP="0010642D">
      <w:pPr>
        <w:spacing w:after="0" w:line="480" w:lineRule="auto"/>
        <w:rPr>
          <w:rFonts w:ascii="Times New Roman" w:hAnsi="Times New Roman" w:cs="Times New Roman"/>
          <w:color w:val="000000" w:themeColor="text1"/>
          <w:sz w:val="24"/>
          <w:szCs w:val="24"/>
        </w:rPr>
      </w:pPr>
    </w:p>
    <w:p w14:paraId="0C01DEE5" w14:textId="77777777" w:rsidR="00F25963" w:rsidRPr="00F25963" w:rsidRDefault="00F25963" w:rsidP="00F25963">
      <w:pPr>
        <w:spacing w:after="0" w:line="480" w:lineRule="auto"/>
        <w:rPr>
          <w:rFonts w:ascii="Times New Roman" w:hAnsi="Times New Roman" w:cs="Times New Roman"/>
          <w:color w:val="000000" w:themeColor="text1"/>
          <w:sz w:val="24"/>
          <w:szCs w:val="24"/>
        </w:rPr>
      </w:pPr>
      <w:r w:rsidRPr="00F25963">
        <w:rPr>
          <w:rFonts w:ascii="Times New Roman" w:hAnsi="Times New Roman" w:cs="Times New Roman"/>
          <w:color w:val="000000" w:themeColor="text1"/>
          <w:sz w:val="24"/>
          <w:szCs w:val="24"/>
        </w:rPr>
        <w:lastRenderedPageBreak/>
        <w:t>Enhancing and modifying the artifacts for the third enhancement was an insightful journey that deepened my understanding of database optimization, input validation, and secure coding practices. As I worked on optimizing the database schema in DatabaseHelper.java and improving input validation in SmsPermissionActivity.java, I learned the significance of meticulous planning and attention to detail in software development. The process reinforced the importance of aligning application logic with database structures to ensure seamless functionality.</w:t>
      </w:r>
    </w:p>
    <w:p w14:paraId="3ED0AFD6" w14:textId="77777777" w:rsidR="00F25963" w:rsidRPr="00F25963" w:rsidRDefault="00F25963" w:rsidP="00F25963">
      <w:pPr>
        <w:spacing w:after="0" w:line="480" w:lineRule="auto"/>
        <w:rPr>
          <w:rFonts w:ascii="Times New Roman" w:hAnsi="Times New Roman" w:cs="Times New Roman"/>
          <w:color w:val="000000" w:themeColor="text1"/>
          <w:sz w:val="24"/>
          <w:szCs w:val="24"/>
        </w:rPr>
      </w:pPr>
      <w:r w:rsidRPr="00F25963">
        <w:rPr>
          <w:rFonts w:ascii="Times New Roman" w:hAnsi="Times New Roman" w:cs="Times New Roman"/>
          <w:color w:val="000000" w:themeColor="text1"/>
          <w:sz w:val="24"/>
          <w:szCs w:val="24"/>
        </w:rPr>
        <w:t xml:space="preserve">One of the key lessons was recognizing how changes in one part of the application could have unintended consequences elsewhere. For instance, updating the database schema to set the </w:t>
      </w:r>
      <w:proofErr w:type="spellStart"/>
      <w:r w:rsidRPr="00F25963">
        <w:rPr>
          <w:rFonts w:ascii="Times New Roman" w:hAnsi="Times New Roman" w:cs="Times New Roman"/>
          <w:color w:val="000000" w:themeColor="text1"/>
          <w:sz w:val="24"/>
          <w:szCs w:val="24"/>
        </w:rPr>
        <w:t>goal_weight</w:t>
      </w:r>
      <w:proofErr w:type="spellEnd"/>
      <w:r w:rsidRPr="00F25963">
        <w:rPr>
          <w:rFonts w:ascii="Times New Roman" w:hAnsi="Times New Roman" w:cs="Times New Roman"/>
          <w:color w:val="000000" w:themeColor="text1"/>
          <w:sz w:val="24"/>
          <w:szCs w:val="24"/>
        </w:rPr>
        <w:t xml:space="preserve"> field to NULL by default required corresponding adjustments in the application logic to handle NULL values appropriately. This experience highlighted the interconnectedness of different components within an application and the need for comprehensive testing after making changes.</w:t>
      </w:r>
    </w:p>
    <w:p w14:paraId="66F68ADE" w14:textId="77777777" w:rsidR="00F25963" w:rsidRDefault="00F25963" w:rsidP="00F25963">
      <w:pPr>
        <w:spacing w:after="0" w:line="480" w:lineRule="auto"/>
        <w:rPr>
          <w:rFonts w:ascii="Times New Roman" w:hAnsi="Times New Roman" w:cs="Times New Roman"/>
          <w:color w:val="000000" w:themeColor="text1"/>
          <w:sz w:val="24"/>
          <w:szCs w:val="24"/>
        </w:rPr>
      </w:pPr>
      <w:r w:rsidRPr="00F25963">
        <w:rPr>
          <w:rFonts w:ascii="Times New Roman" w:hAnsi="Times New Roman" w:cs="Times New Roman"/>
          <w:color w:val="000000" w:themeColor="text1"/>
          <w:sz w:val="24"/>
          <w:szCs w:val="24"/>
        </w:rPr>
        <w:t>Implementing robust input validation also emphasized the balance between security and user experience. Crafting an effective validation pattern for phone numbers involved considering various international formats and ensuring that the validation logic was neither too strict nor too lenient. This taught me the value of user-centric design, where security measures must be implemented without compromising usability.</w:t>
      </w:r>
    </w:p>
    <w:p w14:paraId="6FE05FAB" w14:textId="77777777" w:rsidR="00B55CB0" w:rsidRDefault="00B55CB0" w:rsidP="00F25963">
      <w:pPr>
        <w:spacing w:after="0" w:line="480" w:lineRule="auto"/>
        <w:rPr>
          <w:rFonts w:ascii="Times New Roman" w:hAnsi="Times New Roman" w:cs="Times New Roman"/>
          <w:color w:val="000000" w:themeColor="text1"/>
          <w:sz w:val="24"/>
          <w:szCs w:val="24"/>
        </w:rPr>
      </w:pPr>
    </w:p>
    <w:p w14:paraId="121C1A23" w14:textId="51E46733" w:rsidR="001728BE" w:rsidRPr="001728BE" w:rsidRDefault="001728BE" w:rsidP="001728BE">
      <w:pPr>
        <w:spacing w:after="0" w:line="480" w:lineRule="auto"/>
        <w:rPr>
          <w:rFonts w:ascii="Times New Roman" w:hAnsi="Times New Roman" w:cs="Times New Roman"/>
          <w:color w:val="000000" w:themeColor="text1"/>
          <w:sz w:val="24"/>
          <w:szCs w:val="24"/>
        </w:rPr>
      </w:pPr>
      <w:r w:rsidRPr="001728BE">
        <w:rPr>
          <w:rFonts w:ascii="Times New Roman" w:hAnsi="Times New Roman" w:cs="Times New Roman"/>
          <w:color w:val="000000" w:themeColor="text1"/>
          <w:sz w:val="24"/>
          <w:szCs w:val="24"/>
        </w:rPr>
        <w:t xml:space="preserve">During the enhancement process, I faced the challenge of inadvertently introducing new bugs into the application. A significant issue arose when new users were not being prompted to enter their goal weight upon first login. This problem emerged after modifying the database schema to set </w:t>
      </w:r>
      <w:proofErr w:type="spellStart"/>
      <w:r w:rsidRPr="001728BE">
        <w:rPr>
          <w:rFonts w:ascii="Times New Roman" w:hAnsi="Times New Roman" w:cs="Times New Roman"/>
          <w:color w:val="000000" w:themeColor="text1"/>
          <w:sz w:val="24"/>
          <w:szCs w:val="24"/>
        </w:rPr>
        <w:t>goal_weight</w:t>
      </w:r>
      <w:proofErr w:type="spellEnd"/>
      <w:r w:rsidRPr="001728BE">
        <w:rPr>
          <w:rFonts w:ascii="Times New Roman" w:hAnsi="Times New Roman" w:cs="Times New Roman"/>
          <w:color w:val="000000" w:themeColor="text1"/>
          <w:sz w:val="24"/>
          <w:szCs w:val="24"/>
        </w:rPr>
        <w:t xml:space="preserve"> to NULL by default, whereas the application logic was </w:t>
      </w:r>
      <w:proofErr w:type="gramStart"/>
      <w:r w:rsidRPr="001728BE">
        <w:rPr>
          <w:rFonts w:ascii="Times New Roman" w:hAnsi="Times New Roman" w:cs="Times New Roman"/>
          <w:color w:val="000000" w:themeColor="text1"/>
          <w:sz w:val="24"/>
          <w:szCs w:val="24"/>
        </w:rPr>
        <w:t>checking</w:t>
      </w:r>
      <w:proofErr w:type="gramEnd"/>
      <w:r w:rsidRPr="001728BE">
        <w:rPr>
          <w:rFonts w:ascii="Times New Roman" w:hAnsi="Times New Roman" w:cs="Times New Roman"/>
          <w:color w:val="000000" w:themeColor="text1"/>
          <w:sz w:val="24"/>
          <w:szCs w:val="24"/>
        </w:rPr>
        <w:t xml:space="preserve"> for a value of </w:t>
      </w:r>
      <w:r w:rsidR="00BF0E12">
        <w:rPr>
          <w:rFonts w:ascii="Times New Roman" w:hAnsi="Times New Roman" w:cs="Times New Roman"/>
          <w:color w:val="000000" w:themeColor="text1"/>
          <w:sz w:val="24"/>
          <w:szCs w:val="24"/>
        </w:rPr>
        <w:t xml:space="preserve">  </w:t>
      </w:r>
      <w:r w:rsidRPr="001728BE">
        <w:rPr>
          <w:rFonts w:ascii="Times New Roman" w:hAnsi="Times New Roman" w:cs="Times New Roman"/>
          <w:color w:val="000000" w:themeColor="text1"/>
          <w:sz w:val="24"/>
          <w:szCs w:val="24"/>
        </w:rPr>
        <w:lastRenderedPageBreak/>
        <w:t>-1 to trigger the prompt. Consequently, the condition failed, and users were not prompted as intended.</w:t>
      </w:r>
    </w:p>
    <w:p w14:paraId="5B235E45" w14:textId="77777777" w:rsidR="001728BE" w:rsidRPr="001728BE" w:rsidRDefault="001728BE" w:rsidP="001728BE">
      <w:pPr>
        <w:spacing w:after="0" w:line="480" w:lineRule="auto"/>
        <w:rPr>
          <w:rFonts w:ascii="Times New Roman" w:hAnsi="Times New Roman" w:cs="Times New Roman"/>
          <w:color w:val="000000" w:themeColor="text1"/>
          <w:sz w:val="24"/>
          <w:szCs w:val="24"/>
        </w:rPr>
      </w:pPr>
      <w:r w:rsidRPr="001728BE">
        <w:rPr>
          <w:rFonts w:ascii="Times New Roman" w:hAnsi="Times New Roman" w:cs="Times New Roman"/>
          <w:color w:val="000000" w:themeColor="text1"/>
          <w:sz w:val="24"/>
          <w:szCs w:val="24"/>
        </w:rPr>
        <w:t xml:space="preserve">Overcoming this challenge </w:t>
      </w:r>
      <w:proofErr w:type="gramStart"/>
      <w:r w:rsidRPr="001728BE">
        <w:rPr>
          <w:rFonts w:ascii="Times New Roman" w:hAnsi="Times New Roman" w:cs="Times New Roman"/>
          <w:color w:val="000000" w:themeColor="text1"/>
          <w:sz w:val="24"/>
          <w:szCs w:val="24"/>
        </w:rPr>
        <w:t>required</w:t>
      </w:r>
      <w:proofErr w:type="gramEnd"/>
      <w:r w:rsidRPr="001728BE">
        <w:rPr>
          <w:rFonts w:ascii="Times New Roman" w:hAnsi="Times New Roman" w:cs="Times New Roman"/>
          <w:color w:val="000000" w:themeColor="text1"/>
          <w:sz w:val="24"/>
          <w:szCs w:val="24"/>
        </w:rPr>
        <w:t xml:space="preserve"> thorough code review and strategic use of debug statements. I revisited the DatabaseManager.java and DataDisplayActivity.java classes to trace how the </w:t>
      </w:r>
      <w:proofErr w:type="spellStart"/>
      <w:r w:rsidRPr="001728BE">
        <w:rPr>
          <w:rFonts w:ascii="Times New Roman" w:hAnsi="Times New Roman" w:cs="Times New Roman"/>
          <w:color w:val="000000" w:themeColor="text1"/>
          <w:sz w:val="24"/>
          <w:szCs w:val="24"/>
        </w:rPr>
        <w:t>goal_weight</w:t>
      </w:r>
      <w:proofErr w:type="spellEnd"/>
      <w:r w:rsidRPr="001728BE">
        <w:rPr>
          <w:rFonts w:ascii="Times New Roman" w:hAnsi="Times New Roman" w:cs="Times New Roman"/>
          <w:color w:val="000000" w:themeColor="text1"/>
          <w:sz w:val="24"/>
          <w:szCs w:val="24"/>
        </w:rPr>
        <w:t xml:space="preserve"> value was being handled throughout the application. By inserting debug statements, I was able to monitor the values at different execution points, which revealed that the application was not correctly interpreting NULL values.</w:t>
      </w:r>
    </w:p>
    <w:p w14:paraId="76E467B0" w14:textId="77777777" w:rsidR="001728BE" w:rsidRPr="001728BE" w:rsidRDefault="001728BE" w:rsidP="001728BE">
      <w:pPr>
        <w:spacing w:after="0" w:line="480" w:lineRule="auto"/>
        <w:rPr>
          <w:rFonts w:ascii="Times New Roman" w:hAnsi="Times New Roman" w:cs="Times New Roman"/>
          <w:color w:val="000000" w:themeColor="text1"/>
          <w:sz w:val="24"/>
          <w:szCs w:val="24"/>
        </w:rPr>
      </w:pPr>
      <w:r w:rsidRPr="001728BE">
        <w:rPr>
          <w:rFonts w:ascii="Times New Roman" w:hAnsi="Times New Roman" w:cs="Times New Roman"/>
          <w:color w:val="000000" w:themeColor="text1"/>
          <w:sz w:val="24"/>
          <w:szCs w:val="24"/>
        </w:rPr>
        <w:t xml:space="preserve">To resolve the issue, I updated the </w:t>
      </w:r>
      <w:proofErr w:type="spellStart"/>
      <w:proofErr w:type="gramStart"/>
      <w:r w:rsidRPr="001728BE">
        <w:rPr>
          <w:rFonts w:ascii="Times New Roman" w:hAnsi="Times New Roman" w:cs="Times New Roman"/>
          <w:color w:val="000000" w:themeColor="text1"/>
          <w:sz w:val="24"/>
          <w:szCs w:val="24"/>
        </w:rPr>
        <w:t>getGoalWeight</w:t>
      </w:r>
      <w:proofErr w:type="spellEnd"/>
      <w:r w:rsidRPr="001728BE">
        <w:rPr>
          <w:rFonts w:ascii="Times New Roman" w:hAnsi="Times New Roman" w:cs="Times New Roman"/>
          <w:color w:val="000000" w:themeColor="text1"/>
          <w:sz w:val="24"/>
          <w:szCs w:val="24"/>
        </w:rPr>
        <w:t>(</w:t>
      </w:r>
      <w:proofErr w:type="gramEnd"/>
      <w:r w:rsidRPr="001728BE">
        <w:rPr>
          <w:rFonts w:ascii="Times New Roman" w:hAnsi="Times New Roman" w:cs="Times New Roman"/>
          <w:color w:val="000000" w:themeColor="text1"/>
          <w:sz w:val="24"/>
          <w:szCs w:val="24"/>
        </w:rPr>
        <w:t xml:space="preserve">) method in DatabaseManager.java to return a Double object instead of a primitive double, allowing it to accommodate NULL values. This change ensured that when </w:t>
      </w:r>
      <w:proofErr w:type="spellStart"/>
      <w:r w:rsidRPr="001728BE">
        <w:rPr>
          <w:rFonts w:ascii="Times New Roman" w:hAnsi="Times New Roman" w:cs="Times New Roman"/>
          <w:color w:val="000000" w:themeColor="text1"/>
          <w:sz w:val="24"/>
          <w:szCs w:val="24"/>
        </w:rPr>
        <w:t>goal_weight</w:t>
      </w:r>
      <w:proofErr w:type="spellEnd"/>
      <w:r w:rsidRPr="001728BE">
        <w:rPr>
          <w:rFonts w:ascii="Times New Roman" w:hAnsi="Times New Roman" w:cs="Times New Roman"/>
          <w:color w:val="000000" w:themeColor="text1"/>
          <w:sz w:val="24"/>
          <w:szCs w:val="24"/>
        </w:rPr>
        <w:t xml:space="preserve"> was NULL, the method would return null, and the application could accurately determine that the user had not set a goal weight. In DataDisplayActivity.java, I modified the condition to check if </w:t>
      </w:r>
      <w:proofErr w:type="spellStart"/>
      <w:r w:rsidRPr="001728BE">
        <w:rPr>
          <w:rFonts w:ascii="Times New Roman" w:hAnsi="Times New Roman" w:cs="Times New Roman"/>
          <w:color w:val="000000" w:themeColor="text1"/>
          <w:sz w:val="24"/>
          <w:szCs w:val="24"/>
        </w:rPr>
        <w:t>goalWeight</w:t>
      </w:r>
      <w:proofErr w:type="spellEnd"/>
      <w:r w:rsidRPr="001728BE">
        <w:rPr>
          <w:rFonts w:ascii="Times New Roman" w:hAnsi="Times New Roman" w:cs="Times New Roman"/>
          <w:color w:val="000000" w:themeColor="text1"/>
          <w:sz w:val="24"/>
          <w:szCs w:val="24"/>
        </w:rPr>
        <w:t xml:space="preserve"> was null or less than or equal to zero, thereby correctly prompting the user when necessary.</w:t>
      </w:r>
    </w:p>
    <w:p w14:paraId="336AB6FC" w14:textId="77777777" w:rsidR="001728BE" w:rsidRPr="001728BE" w:rsidRDefault="001728BE" w:rsidP="001728BE">
      <w:pPr>
        <w:spacing w:after="0" w:line="480" w:lineRule="auto"/>
        <w:rPr>
          <w:rFonts w:ascii="Times New Roman" w:hAnsi="Times New Roman" w:cs="Times New Roman"/>
          <w:color w:val="000000" w:themeColor="text1"/>
          <w:sz w:val="24"/>
          <w:szCs w:val="24"/>
        </w:rPr>
      </w:pPr>
      <w:r w:rsidRPr="001728BE">
        <w:rPr>
          <w:rFonts w:ascii="Times New Roman" w:hAnsi="Times New Roman" w:cs="Times New Roman"/>
          <w:color w:val="000000" w:themeColor="text1"/>
          <w:sz w:val="24"/>
          <w:szCs w:val="24"/>
        </w:rPr>
        <w:t>This challenge underscored the importance of aligning application logic with database structures and the need for comprehensive testing after making changes. It also highlighted the effectiveness of code reviews and debugging in identifying and resolving issues. By systematically analyzing the code and utilizing debug statements, I was able to pinpoint the root cause of the problem and implement a solution that restored the intended functionality.</w:t>
      </w:r>
    </w:p>
    <w:p w14:paraId="0F9416E8" w14:textId="77777777" w:rsidR="00B55CB0" w:rsidRPr="00F25963" w:rsidRDefault="00B55CB0" w:rsidP="00F25963">
      <w:pPr>
        <w:spacing w:after="0" w:line="480" w:lineRule="auto"/>
        <w:rPr>
          <w:rFonts w:ascii="Times New Roman" w:hAnsi="Times New Roman" w:cs="Times New Roman"/>
          <w:color w:val="000000" w:themeColor="text1"/>
          <w:sz w:val="24"/>
          <w:szCs w:val="24"/>
        </w:rPr>
      </w:pPr>
    </w:p>
    <w:p w14:paraId="31A3FC02" w14:textId="77777777" w:rsidR="00F25963" w:rsidRPr="0010642D" w:rsidRDefault="00F25963" w:rsidP="0010642D">
      <w:pPr>
        <w:spacing w:after="0" w:line="480" w:lineRule="auto"/>
        <w:rPr>
          <w:rFonts w:ascii="Times New Roman" w:hAnsi="Times New Roman" w:cs="Times New Roman"/>
          <w:color w:val="000000" w:themeColor="text1"/>
          <w:sz w:val="24"/>
          <w:szCs w:val="24"/>
        </w:rPr>
      </w:pPr>
    </w:p>
    <w:p w14:paraId="4C5F0F3C" w14:textId="77777777" w:rsidR="0010642D" w:rsidRPr="000578C2" w:rsidRDefault="0010642D" w:rsidP="007B5303">
      <w:pPr>
        <w:spacing w:after="0" w:line="480" w:lineRule="auto"/>
        <w:rPr>
          <w:rStyle w:val="APA7th"/>
          <w:rFonts w:cs="Times New Roman"/>
          <w:b w:val="0"/>
          <w:szCs w:val="24"/>
        </w:rPr>
      </w:pPr>
    </w:p>
    <w:sectPr w:rsidR="0010642D" w:rsidRPr="000578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930A" w14:textId="77777777" w:rsidR="0026745A" w:rsidRDefault="0026745A" w:rsidP="009925F1">
      <w:pPr>
        <w:spacing w:after="0" w:line="240" w:lineRule="auto"/>
      </w:pPr>
      <w:r>
        <w:separator/>
      </w:r>
    </w:p>
  </w:endnote>
  <w:endnote w:type="continuationSeparator" w:id="0">
    <w:p w14:paraId="45E20886" w14:textId="77777777" w:rsidR="0026745A" w:rsidRDefault="0026745A"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3732" w14:textId="77777777" w:rsidR="0026745A" w:rsidRDefault="0026745A" w:rsidP="009925F1">
      <w:pPr>
        <w:spacing w:after="0" w:line="240" w:lineRule="auto"/>
      </w:pPr>
      <w:r>
        <w:separator/>
      </w:r>
    </w:p>
  </w:footnote>
  <w:footnote w:type="continuationSeparator" w:id="0">
    <w:p w14:paraId="69AF4689" w14:textId="77777777" w:rsidR="0026745A" w:rsidRDefault="0026745A"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19562"/>
      <w:docPartObj>
        <w:docPartGallery w:val="Page Numbers (Top of Page)"/>
        <w:docPartUnique/>
      </w:docPartObj>
    </w:sdtPr>
    <w:sdtEndPr>
      <w:rPr>
        <w:noProof/>
      </w:rPr>
    </w:sdtEndPr>
    <w:sdtContent>
      <w:p w14:paraId="419A2E3B" w14:textId="4F741A6F" w:rsidR="004E487F" w:rsidRDefault="004E48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50305" w14:textId="7DBC7324" w:rsidR="009925F1" w:rsidRPr="009925F1" w:rsidRDefault="009925F1" w:rsidP="009925F1">
    <w:pPr>
      <w:pStyle w:val="Header"/>
      <w:jc w:val="right"/>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31C"/>
    <w:multiLevelType w:val="multilevel"/>
    <w:tmpl w:val="E1CE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55FB"/>
    <w:multiLevelType w:val="multilevel"/>
    <w:tmpl w:val="A856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127F6"/>
    <w:multiLevelType w:val="multilevel"/>
    <w:tmpl w:val="71B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E5526"/>
    <w:multiLevelType w:val="multilevel"/>
    <w:tmpl w:val="A40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21558"/>
    <w:multiLevelType w:val="multilevel"/>
    <w:tmpl w:val="29C23A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20435"/>
    <w:multiLevelType w:val="multilevel"/>
    <w:tmpl w:val="324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40FB8"/>
    <w:multiLevelType w:val="multilevel"/>
    <w:tmpl w:val="939E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B437B"/>
    <w:multiLevelType w:val="multilevel"/>
    <w:tmpl w:val="EA6C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9621F"/>
    <w:multiLevelType w:val="multilevel"/>
    <w:tmpl w:val="342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577FF"/>
    <w:multiLevelType w:val="multilevel"/>
    <w:tmpl w:val="6F7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297870">
    <w:abstractNumId w:val="4"/>
  </w:num>
  <w:num w:numId="2" w16cid:durableId="555968300">
    <w:abstractNumId w:val="6"/>
  </w:num>
  <w:num w:numId="3" w16cid:durableId="1849950831">
    <w:abstractNumId w:val="3"/>
  </w:num>
  <w:num w:numId="4" w16cid:durableId="1312906800">
    <w:abstractNumId w:val="9"/>
  </w:num>
  <w:num w:numId="5" w16cid:durableId="1993177558">
    <w:abstractNumId w:val="2"/>
  </w:num>
  <w:num w:numId="6" w16cid:durableId="685447726">
    <w:abstractNumId w:val="1"/>
  </w:num>
  <w:num w:numId="7" w16cid:durableId="990644589">
    <w:abstractNumId w:val="8"/>
  </w:num>
  <w:num w:numId="8" w16cid:durableId="235818913">
    <w:abstractNumId w:val="7"/>
  </w:num>
  <w:num w:numId="9" w16cid:durableId="654182623">
    <w:abstractNumId w:val="0"/>
  </w:num>
  <w:num w:numId="10" w16cid:durableId="1712000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01A97"/>
    <w:rsid w:val="00001B2D"/>
    <w:rsid w:val="000057FC"/>
    <w:rsid w:val="00010A33"/>
    <w:rsid w:val="00011B59"/>
    <w:rsid w:val="0002534C"/>
    <w:rsid w:val="00040A3A"/>
    <w:rsid w:val="00045C8B"/>
    <w:rsid w:val="00051639"/>
    <w:rsid w:val="000554D0"/>
    <w:rsid w:val="000578C2"/>
    <w:rsid w:val="00076560"/>
    <w:rsid w:val="0008367D"/>
    <w:rsid w:val="00084693"/>
    <w:rsid w:val="00094F1F"/>
    <w:rsid w:val="000961BE"/>
    <w:rsid w:val="000A0721"/>
    <w:rsid w:val="000A3BC0"/>
    <w:rsid w:val="000B1191"/>
    <w:rsid w:val="000C284C"/>
    <w:rsid w:val="000D38B0"/>
    <w:rsid w:val="000E3F63"/>
    <w:rsid w:val="000E6B0D"/>
    <w:rsid w:val="000F0FCC"/>
    <w:rsid w:val="000F31AF"/>
    <w:rsid w:val="000F3DE8"/>
    <w:rsid w:val="0010223D"/>
    <w:rsid w:val="00105273"/>
    <w:rsid w:val="00106091"/>
    <w:rsid w:val="0010642D"/>
    <w:rsid w:val="00106A74"/>
    <w:rsid w:val="00112CA0"/>
    <w:rsid w:val="001275F2"/>
    <w:rsid w:val="001320CE"/>
    <w:rsid w:val="001321E0"/>
    <w:rsid w:val="00132D67"/>
    <w:rsid w:val="00135CD7"/>
    <w:rsid w:val="00136294"/>
    <w:rsid w:val="00137F83"/>
    <w:rsid w:val="00143843"/>
    <w:rsid w:val="00152E84"/>
    <w:rsid w:val="00153E3F"/>
    <w:rsid w:val="00154534"/>
    <w:rsid w:val="00154F5C"/>
    <w:rsid w:val="001728BE"/>
    <w:rsid w:val="00175794"/>
    <w:rsid w:val="00176289"/>
    <w:rsid w:val="001841F0"/>
    <w:rsid w:val="00192546"/>
    <w:rsid w:val="001A0018"/>
    <w:rsid w:val="001A18D4"/>
    <w:rsid w:val="001A3385"/>
    <w:rsid w:val="001A69F6"/>
    <w:rsid w:val="001D2503"/>
    <w:rsid w:val="001D2EC2"/>
    <w:rsid w:val="001D67E1"/>
    <w:rsid w:val="001E34F2"/>
    <w:rsid w:val="001E7A3E"/>
    <w:rsid w:val="001F19DD"/>
    <w:rsid w:val="001F56C4"/>
    <w:rsid w:val="00201FCA"/>
    <w:rsid w:val="00205D20"/>
    <w:rsid w:val="00206C2D"/>
    <w:rsid w:val="002108BE"/>
    <w:rsid w:val="00211675"/>
    <w:rsid w:val="00220BFE"/>
    <w:rsid w:val="00226050"/>
    <w:rsid w:val="00233C91"/>
    <w:rsid w:val="002357EC"/>
    <w:rsid w:val="0023764D"/>
    <w:rsid w:val="00255525"/>
    <w:rsid w:val="0026745A"/>
    <w:rsid w:val="002704E8"/>
    <w:rsid w:val="0027287B"/>
    <w:rsid w:val="002728E0"/>
    <w:rsid w:val="00272C1E"/>
    <w:rsid w:val="002764C6"/>
    <w:rsid w:val="00276DE2"/>
    <w:rsid w:val="00283670"/>
    <w:rsid w:val="00292768"/>
    <w:rsid w:val="002A119C"/>
    <w:rsid w:val="002A328C"/>
    <w:rsid w:val="002A45E9"/>
    <w:rsid w:val="002A476E"/>
    <w:rsid w:val="002B0CAB"/>
    <w:rsid w:val="002B1481"/>
    <w:rsid w:val="002B3EC9"/>
    <w:rsid w:val="002C3139"/>
    <w:rsid w:val="002C7876"/>
    <w:rsid w:val="002D10D8"/>
    <w:rsid w:val="002E7A48"/>
    <w:rsid w:val="002F050D"/>
    <w:rsid w:val="00301F5C"/>
    <w:rsid w:val="00314349"/>
    <w:rsid w:val="00314D23"/>
    <w:rsid w:val="00326024"/>
    <w:rsid w:val="0032606C"/>
    <w:rsid w:val="003339D4"/>
    <w:rsid w:val="00335519"/>
    <w:rsid w:val="00337438"/>
    <w:rsid w:val="00337446"/>
    <w:rsid w:val="00344E9B"/>
    <w:rsid w:val="003465D1"/>
    <w:rsid w:val="00346EE3"/>
    <w:rsid w:val="00350737"/>
    <w:rsid w:val="003528BE"/>
    <w:rsid w:val="003643E5"/>
    <w:rsid w:val="003805BA"/>
    <w:rsid w:val="003825E2"/>
    <w:rsid w:val="00390FB3"/>
    <w:rsid w:val="003A03E5"/>
    <w:rsid w:val="003A14A0"/>
    <w:rsid w:val="003B46D0"/>
    <w:rsid w:val="003C119C"/>
    <w:rsid w:val="003C5216"/>
    <w:rsid w:val="003D0FB9"/>
    <w:rsid w:val="003D2410"/>
    <w:rsid w:val="003D57B5"/>
    <w:rsid w:val="003E4984"/>
    <w:rsid w:val="003E4E8D"/>
    <w:rsid w:val="003F1476"/>
    <w:rsid w:val="003F1895"/>
    <w:rsid w:val="003F2DDE"/>
    <w:rsid w:val="003F5830"/>
    <w:rsid w:val="003F73EF"/>
    <w:rsid w:val="004109B1"/>
    <w:rsid w:val="004132A7"/>
    <w:rsid w:val="004249FA"/>
    <w:rsid w:val="004327B9"/>
    <w:rsid w:val="00435A8F"/>
    <w:rsid w:val="0044193C"/>
    <w:rsid w:val="0044721E"/>
    <w:rsid w:val="00447223"/>
    <w:rsid w:val="00454CC5"/>
    <w:rsid w:val="004553E4"/>
    <w:rsid w:val="00460041"/>
    <w:rsid w:val="00462C50"/>
    <w:rsid w:val="004679BC"/>
    <w:rsid w:val="00471BBC"/>
    <w:rsid w:val="00480790"/>
    <w:rsid w:val="00483D86"/>
    <w:rsid w:val="0048658A"/>
    <w:rsid w:val="004926A4"/>
    <w:rsid w:val="0049667E"/>
    <w:rsid w:val="00496EC3"/>
    <w:rsid w:val="004A050D"/>
    <w:rsid w:val="004B0930"/>
    <w:rsid w:val="004B1737"/>
    <w:rsid w:val="004B5F5F"/>
    <w:rsid w:val="004C1424"/>
    <w:rsid w:val="004C5CAE"/>
    <w:rsid w:val="004D02BC"/>
    <w:rsid w:val="004D0828"/>
    <w:rsid w:val="004E4524"/>
    <w:rsid w:val="004E487F"/>
    <w:rsid w:val="004E7E9E"/>
    <w:rsid w:val="004F4F2A"/>
    <w:rsid w:val="004F58FA"/>
    <w:rsid w:val="004F66A1"/>
    <w:rsid w:val="004F7FC0"/>
    <w:rsid w:val="00500B4B"/>
    <w:rsid w:val="00503995"/>
    <w:rsid w:val="00507995"/>
    <w:rsid w:val="00521CB1"/>
    <w:rsid w:val="00527D8D"/>
    <w:rsid w:val="00533A00"/>
    <w:rsid w:val="00533AF6"/>
    <w:rsid w:val="0054180A"/>
    <w:rsid w:val="0054266E"/>
    <w:rsid w:val="00545D92"/>
    <w:rsid w:val="0055047A"/>
    <w:rsid w:val="00551DDF"/>
    <w:rsid w:val="005527AB"/>
    <w:rsid w:val="00565E3C"/>
    <w:rsid w:val="005707EB"/>
    <w:rsid w:val="00572589"/>
    <w:rsid w:val="00580B65"/>
    <w:rsid w:val="00585725"/>
    <w:rsid w:val="005A59D9"/>
    <w:rsid w:val="005A76C5"/>
    <w:rsid w:val="005B193F"/>
    <w:rsid w:val="005B5C52"/>
    <w:rsid w:val="005C4A03"/>
    <w:rsid w:val="005C744B"/>
    <w:rsid w:val="005D0196"/>
    <w:rsid w:val="005D4B86"/>
    <w:rsid w:val="005E68A8"/>
    <w:rsid w:val="005F71B5"/>
    <w:rsid w:val="00600BA0"/>
    <w:rsid w:val="00601122"/>
    <w:rsid w:val="00610E32"/>
    <w:rsid w:val="006134AC"/>
    <w:rsid w:val="00614B50"/>
    <w:rsid w:val="00614F7C"/>
    <w:rsid w:val="0062389F"/>
    <w:rsid w:val="00626641"/>
    <w:rsid w:val="006309E3"/>
    <w:rsid w:val="00630BF6"/>
    <w:rsid w:val="00640D1D"/>
    <w:rsid w:val="0064728D"/>
    <w:rsid w:val="00652728"/>
    <w:rsid w:val="00660208"/>
    <w:rsid w:val="00666CE1"/>
    <w:rsid w:val="00676F0D"/>
    <w:rsid w:val="00680111"/>
    <w:rsid w:val="00680144"/>
    <w:rsid w:val="00686CBA"/>
    <w:rsid w:val="00693339"/>
    <w:rsid w:val="006969A0"/>
    <w:rsid w:val="006A7AAF"/>
    <w:rsid w:val="006B33DD"/>
    <w:rsid w:val="006B38C0"/>
    <w:rsid w:val="006B4E42"/>
    <w:rsid w:val="006D38B4"/>
    <w:rsid w:val="006E7F08"/>
    <w:rsid w:val="006F2D03"/>
    <w:rsid w:val="007051E3"/>
    <w:rsid w:val="007154EA"/>
    <w:rsid w:val="00721BBE"/>
    <w:rsid w:val="00721D16"/>
    <w:rsid w:val="007270B4"/>
    <w:rsid w:val="007275AF"/>
    <w:rsid w:val="007354E0"/>
    <w:rsid w:val="00735785"/>
    <w:rsid w:val="00747753"/>
    <w:rsid w:val="007566FF"/>
    <w:rsid w:val="007634C9"/>
    <w:rsid w:val="007647CF"/>
    <w:rsid w:val="00771CF4"/>
    <w:rsid w:val="00773892"/>
    <w:rsid w:val="00776078"/>
    <w:rsid w:val="007861C4"/>
    <w:rsid w:val="007A5D66"/>
    <w:rsid w:val="007B1BB2"/>
    <w:rsid w:val="007B2DA8"/>
    <w:rsid w:val="007B5303"/>
    <w:rsid w:val="007C23CB"/>
    <w:rsid w:val="007C37AB"/>
    <w:rsid w:val="007D058B"/>
    <w:rsid w:val="007D514C"/>
    <w:rsid w:val="007D66B1"/>
    <w:rsid w:val="007E0C9C"/>
    <w:rsid w:val="007E1C2C"/>
    <w:rsid w:val="007E5B14"/>
    <w:rsid w:val="007E5F90"/>
    <w:rsid w:val="007E6D35"/>
    <w:rsid w:val="007F4A54"/>
    <w:rsid w:val="007F67A2"/>
    <w:rsid w:val="007F78B0"/>
    <w:rsid w:val="008010EC"/>
    <w:rsid w:val="0080574A"/>
    <w:rsid w:val="00805A97"/>
    <w:rsid w:val="0081570D"/>
    <w:rsid w:val="00816C81"/>
    <w:rsid w:val="00825943"/>
    <w:rsid w:val="00834DCF"/>
    <w:rsid w:val="00836BCE"/>
    <w:rsid w:val="008401DD"/>
    <w:rsid w:val="008413D0"/>
    <w:rsid w:val="00846586"/>
    <w:rsid w:val="00847C05"/>
    <w:rsid w:val="008768E1"/>
    <w:rsid w:val="008860E0"/>
    <w:rsid w:val="00894919"/>
    <w:rsid w:val="008A2C89"/>
    <w:rsid w:val="008A2EB4"/>
    <w:rsid w:val="008B0CAF"/>
    <w:rsid w:val="008C428E"/>
    <w:rsid w:val="008C5398"/>
    <w:rsid w:val="008D1C2A"/>
    <w:rsid w:val="008D1F9A"/>
    <w:rsid w:val="008D5070"/>
    <w:rsid w:val="008E0C4D"/>
    <w:rsid w:val="008E0ECC"/>
    <w:rsid w:val="008E2D64"/>
    <w:rsid w:val="008F0A17"/>
    <w:rsid w:val="008F520B"/>
    <w:rsid w:val="0090288E"/>
    <w:rsid w:val="00902EB6"/>
    <w:rsid w:val="009057E4"/>
    <w:rsid w:val="0091087F"/>
    <w:rsid w:val="009145B8"/>
    <w:rsid w:val="00920772"/>
    <w:rsid w:val="00926C54"/>
    <w:rsid w:val="00935E6E"/>
    <w:rsid w:val="009432FA"/>
    <w:rsid w:val="0094438C"/>
    <w:rsid w:val="0094476B"/>
    <w:rsid w:val="00946EBE"/>
    <w:rsid w:val="009615B8"/>
    <w:rsid w:val="00964B44"/>
    <w:rsid w:val="00964B6D"/>
    <w:rsid w:val="009702C0"/>
    <w:rsid w:val="00970B26"/>
    <w:rsid w:val="009730B7"/>
    <w:rsid w:val="00982F1E"/>
    <w:rsid w:val="00990AA3"/>
    <w:rsid w:val="009925F1"/>
    <w:rsid w:val="00997F61"/>
    <w:rsid w:val="009A05EB"/>
    <w:rsid w:val="009A737F"/>
    <w:rsid w:val="009B196C"/>
    <w:rsid w:val="009C1C23"/>
    <w:rsid w:val="009C50A7"/>
    <w:rsid w:val="009D105A"/>
    <w:rsid w:val="009D3534"/>
    <w:rsid w:val="009D45FB"/>
    <w:rsid w:val="009D55E1"/>
    <w:rsid w:val="009F0ABB"/>
    <w:rsid w:val="009F0FA7"/>
    <w:rsid w:val="00A07FA6"/>
    <w:rsid w:val="00A21AF3"/>
    <w:rsid w:val="00A22E9D"/>
    <w:rsid w:val="00A27757"/>
    <w:rsid w:val="00A361A3"/>
    <w:rsid w:val="00A420F9"/>
    <w:rsid w:val="00A47719"/>
    <w:rsid w:val="00A71CCC"/>
    <w:rsid w:val="00A772D9"/>
    <w:rsid w:val="00A80EE2"/>
    <w:rsid w:val="00A828C1"/>
    <w:rsid w:val="00A833B3"/>
    <w:rsid w:val="00A83624"/>
    <w:rsid w:val="00A93769"/>
    <w:rsid w:val="00A9385A"/>
    <w:rsid w:val="00AA178B"/>
    <w:rsid w:val="00AA60DE"/>
    <w:rsid w:val="00AA6D11"/>
    <w:rsid w:val="00AC02C5"/>
    <w:rsid w:val="00AD585C"/>
    <w:rsid w:val="00AE2005"/>
    <w:rsid w:val="00AF1207"/>
    <w:rsid w:val="00AF132F"/>
    <w:rsid w:val="00AF7CEB"/>
    <w:rsid w:val="00B04ED0"/>
    <w:rsid w:val="00B10092"/>
    <w:rsid w:val="00B13478"/>
    <w:rsid w:val="00B22164"/>
    <w:rsid w:val="00B231FB"/>
    <w:rsid w:val="00B312E3"/>
    <w:rsid w:val="00B418C4"/>
    <w:rsid w:val="00B5293B"/>
    <w:rsid w:val="00B55CB0"/>
    <w:rsid w:val="00B60CD2"/>
    <w:rsid w:val="00B62237"/>
    <w:rsid w:val="00B6290D"/>
    <w:rsid w:val="00B640A8"/>
    <w:rsid w:val="00B71036"/>
    <w:rsid w:val="00B7196D"/>
    <w:rsid w:val="00B72D67"/>
    <w:rsid w:val="00B81495"/>
    <w:rsid w:val="00B820A4"/>
    <w:rsid w:val="00B82F65"/>
    <w:rsid w:val="00B838D5"/>
    <w:rsid w:val="00B90826"/>
    <w:rsid w:val="00BB0E61"/>
    <w:rsid w:val="00BB3AB6"/>
    <w:rsid w:val="00BB6B10"/>
    <w:rsid w:val="00BB7E28"/>
    <w:rsid w:val="00BC6498"/>
    <w:rsid w:val="00BD07B2"/>
    <w:rsid w:val="00BD0E0A"/>
    <w:rsid w:val="00BD4AC1"/>
    <w:rsid w:val="00BD5E1F"/>
    <w:rsid w:val="00BD69F8"/>
    <w:rsid w:val="00BD7FD4"/>
    <w:rsid w:val="00BE2A48"/>
    <w:rsid w:val="00BE2CA7"/>
    <w:rsid w:val="00BE639D"/>
    <w:rsid w:val="00BF0E12"/>
    <w:rsid w:val="00BF1D2F"/>
    <w:rsid w:val="00BF1F17"/>
    <w:rsid w:val="00BF47C0"/>
    <w:rsid w:val="00BF791E"/>
    <w:rsid w:val="00C161BD"/>
    <w:rsid w:val="00C22494"/>
    <w:rsid w:val="00C22DCE"/>
    <w:rsid w:val="00C35335"/>
    <w:rsid w:val="00C3540A"/>
    <w:rsid w:val="00C36A60"/>
    <w:rsid w:val="00C4617E"/>
    <w:rsid w:val="00C5055F"/>
    <w:rsid w:val="00C6106D"/>
    <w:rsid w:val="00C61363"/>
    <w:rsid w:val="00C6221F"/>
    <w:rsid w:val="00C627B3"/>
    <w:rsid w:val="00C7232B"/>
    <w:rsid w:val="00C753F2"/>
    <w:rsid w:val="00C83987"/>
    <w:rsid w:val="00C844C4"/>
    <w:rsid w:val="00C90DCD"/>
    <w:rsid w:val="00C94BB1"/>
    <w:rsid w:val="00CA26CB"/>
    <w:rsid w:val="00CA5982"/>
    <w:rsid w:val="00CB4054"/>
    <w:rsid w:val="00CB60AF"/>
    <w:rsid w:val="00CC1807"/>
    <w:rsid w:val="00CC28B0"/>
    <w:rsid w:val="00CD1D47"/>
    <w:rsid w:val="00CD2A4B"/>
    <w:rsid w:val="00CD320D"/>
    <w:rsid w:val="00CD73A9"/>
    <w:rsid w:val="00CD7953"/>
    <w:rsid w:val="00CE21F2"/>
    <w:rsid w:val="00CE51CF"/>
    <w:rsid w:val="00CE53F7"/>
    <w:rsid w:val="00CF17B7"/>
    <w:rsid w:val="00CF32B2"/>
    <w:rsid w:val="00CF35C1"/>
    <w:rsid w:val="00CF45B2"/>
    <w:rsid w:val="00CF567F"/>
    <w:rsid w:val="00D025B9"/>
    <w:rsid w:val="00D027C7"/>
    <w:rsid w:val="00D04132"/>
    <w:rsid w:val="00D046CD"/>
    <w:rsid w:val="00D04765"/>
    <w:rsid w:val="00D06D81"/>
    <w:rsid w:val="00D10AC4"/>
    <w:rsid w:val="00D171A2"/>
    <w:rsid w:val="00D264C2"/>
    <w:rsid w:val="00D27FD2"/>
    <w:rsid w:val="00D34715"/>
    <w:rsid w:val="00D43541"/>
    <w:rsid w:val="00D449A8"/>
    <w:rsid w:val="00D529C8"/>
    <w:rsid w:val="00D62D9F"/>
    <w:rsid w:val="00D630FE"/>
    <w:rsid w:val="00D67F0C"/>
    <w:rsid w:val="00D740AB"/>
    <w:rsid w:val="00D7619A"/>
    <w:rsid w:val="00D84310"/>
    <w:rsid w:val="00D860D0"/>
    <w:rsid w:val="00D8660B"/>
    <w:rsid w:val="00D948A2"/>
    <w:rsid w:val="00D96E2F"/>
    <w:rsid w:val="00DA022A"/>
    <w:rsid w:val="00DA0DC7"/>
    <w:rsid w:val="00DA36DF"/>
    <w:rsid w:val="00DB0471"/>
    <w:rsid w:val="00DC0E52"/>
    <w:rsid w:val="00DC3126"/>
    <w:rsid w:val="00DC5FE3"/>
    <w:rsid w:val="00DD2D33"/>
    <w:rsid w:val="00DF466F"/>
    <w:rsid w:val="00E1543B"/>
    <w:rsid w:val="00E15553"/>
    <w:rsid w:val="00E16290"/>
    <w:rsid w:val="00E3320B"/>
    <w:rsid w:val="00E36717"/>
    <w:rsid w:val="00E37121"/>
    <w:rsid w:val="00E40633"/>
    <w:rsid w:val="00E44B2F"/>
    <w:rsid w:val="00E51FD4"/>
    <w:rsid w:val="00E52AAF"/>
    <w:rsid w:val="00E55437"/>
    <w:rsid w:val="00E57B39"/>
    <w:rsid w:val="00E65A35"/>
    <w:rsid w:val="00E80471"/>
    <w:rsid w:val="00E83E34"/>
    <w:rsid w:val="00E9218A"/>
    <w:rsid w:val="00E937BA"/>
    <w:rsid w:val="00EA244C"/>
    <w:rsid w:val="00EA25C6"/>
    <w:rsid w:val="00EA32E8"/>
    <w:rsid w:val="00EA7F2B"/>
    <w:rsid w:val="00EC6C52"/>
    <w:rsid w:val="00ED11B7"/>
    <w:rsid w:val="00ED221D"/>
    <w:rsid w:val="00ED2F1D"/>
    <w:rsid w:val="00EE37AD"/>
    <w:rsid w:val="00EF52ED"/>
    <w:rsid w:val="00EF5407"/>
    <w:rsid w:val="00EF6217"/>
    <w:rsid w:val="00F00453"/>
    <w:rsid w:val="00F0095F"/>
    <w:rsid w:val="00F01981"/>
    <w:rsid w:val="00F11671"/>
    <w:rsid w:val="00F14EEA"/>
    <w:rsid w:val="00F15794"/>
    <w:rsid w:val="00F1587E"/>
    <w:rsid w:val="00F23746"/>
    <w:rsid w:val="00F24C8F"/>
    <w:rsid w:val="00F25963"/>
    <w:rsid w:val="00F2734D"/>
    <w:rsid w:val="00F3690C"/>
    <w:rsid w:val="00F411F2"/>
    <w:rsid w:val="00F47EAD"/>
    <w:rsid w:val="00F5298C"/>
    <w:rsid w:val="00F531F5"/>
    <w:rsid w:val="00F54F21"/>
    <w:rsid w:val="00F55508"/>
    <w:rsid w:val="00F559C4"/>
    <w:rsid w:val="00F651B3"/>
    <w:rsid w:val="00F80BCB"/>
    <w:rsid w:val="00F906AB"/>
    <w:rsid w:val="00F96108"/>
    <w:rsid w:val="00FA581C"/>
    <w:rsid w:val="00FC2920"/>
    <w:rsid w:val="00FC77B4"/>
    <w:rsid w:val="00FD7AF7"/>
    <w:rsid w:val="00FE4CBC"/>
    <w:rsid w:val="00FF3FD1"/>
    <w:rsid w:val="00FF64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02EA"/>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styleId="Hyperlink">
    <w:name w:val="Hyperlink"/>
    <w:basedOn w:val="DefaultParagraphFont"/>
    <w:uiPriority w:val="99"/>
    <w:unhideWhenUsed/>
    <w:rsid w:val="00143843"/>
    <w:rPr>
      <w:color w:val="0563C1" w:themeColor="hyperlink"/>
      <w:u w:val="single"/>
    </w:rPr>
  </w:style>
  <w:style w:type="character" w:styleId="UnresolvedMention">
    <w:name w:val="Unresolved Mention"/>
    <w:basedOn w:val="DefaultParagraphFont"/>
    <w:uiPriority w:val="99"/>
    <w:semiHidden/>
    <w:unhideWhenUsed/>
    <w:rsid w:val="00143843"/>
    <w:rPr>
      <w:color w:val="605E5C"/>
      <w:shd w:val="clear" w:color="auto" w:fill="E1DFDD"/>
    </w:rPr>
  </w:style>
  <w:style w:type="paragraph" w:styleId="NormalWeb">
    <w:name w:val="Normal (Web)"/>
    <w:basedOn w:val="Normal"/>
    <w:uiPriority w:val="99"/>
    <w:unhideWhenUsed/>
    <w:rsid w:val="000D38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0D38B0"/>
    <w:rPr>
      <w:color w:val="954F72" w:themeColor="followedHyperlink"/>
      <w:u w:val="single"/>
    </w:rPr>
  </w:style>
  <w:style w:type="character" w:styleId="Emphasis">
    <w:name w:val="Emphasis"/>
    <w:basedOn w:val="DefaultParagraphFont"/>
    <w:uiPriority w:val="20"/>
    <w:qFormat/>
    <w:rsid w:val="008D5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1589">
      <w:bodyDiv w:val="1"/>
      <w:marLeft w:val="0"/>
      <w:marRight w:val="0"/>
      <w:marTop w:val="0"/>
      <w:marBottom w:val="0"/>
      <w:divBdr>
        <w:top w:val="none" w:sz="0" w:space="0" w:color="auto"/>
        <w:left w:val="none" w:sz="0" w:space="0" w:color="auto"/>
        <w:bottom w:val="none" w:sz="0" w:space="0" w:color="auto"/>
        <w:right w:val="none" w:sz="0" w:space="0" w:color="auto"/>
      </w:divBdr>
    </w:div>
    <w:div w:id="97407408">
      <w:bodyDiv w:val="1"/>
      <w:marLeft w:val="0"/>
      <w:marRight w:val="0"/>
      <w:marTop w:val="0"/>
      <w:marBottom w:val="0"/>
      <w:divBdr>
        <w:top w:val="none" w:sz="0" w:space="0" w:color="auto"/>
        <w:left w:val="none" w:sz="0" w:space="0" w:color="auto"/>
        <w:bottom w:val="none" w:sz="0" w:space="0" w:color="auto"/>
        <w:right w:val="none" w:sz="0" w:space="0" w:color="auto"/>
      </w:divBdr>
    </w:div>
    <w:div w:id="107819069">
      <w:bodyDiv w:val="1"/>
      <w:marLeft w:val="0"/>
      <w:marRight w:val="0"/>
      <w:marTop w:val="0"/>
      <w:marBottom w:val="0"/>
      <w:divBdr>
        <w:top w:val="none" w:sz="0" w:space="0" w:color="auto"/>
        <w:left w:val="none" w:sz="0" w:space="0" w:color="auto"/>
        <w:bottom w:val="none" w:sz="0" w:space="0" w:color="auto"/>
        <w:right w:val="none" w:sz="0" w:space="0" w:color="auto"/>
      </w:divBdr>
    </w:div>
    <w:div w:id="116684553">
      <w:bodyDiv w:val="1"/>
      <w:marLeft w:val="0"/>
      <w:marRight w:val="0"/>
      <w:marTop w:val="0"/>
      <w:marBottom w:val="0"/>
      <w:divBdr>
        <w:top w:val="none" w:sz="0" w:space="0" w:color="auto"/>
        <w:left w:val="none" w:sz="0" w:space="0" w:color="auto"/>
        <w:bottom w:val="none" w:sz="0" w:space="0" w:color="auto"/>
        <w:right w:val="none" w:sz="0" w:space="0" w:color="auto"/>
      </w:divBdr>
    </w:div>
    <w:div w:id="121460383">
      <w:bodyDiv w:val="1"/>
      <w:marLeft w:val="0"/>
      <w:marRight w:val="0"/>
      <w:marTop w:val="0"/>
      <w:marBottom w:val="0"/>
      <w:divBdr>
        <w:top w:val="none" w:sz="0" w:space="0" w:color="auto"/>
        <w:left w:val="none" w:sz="0" w:space="0" w:color="auto"/>
        <w:bottom w:val="none" w:sz="0" w:space="0" w:color="auto"/>
        <w:right w:val="none" w:sz="0" w:space="0" w:color="auto"/>
      </w:divBdr>
    </w:div>
    <w:div w:id="154147634">
      <w:bodyDiv w:val="1"/>
      <w:marLeft w:val="0"/>
      <w:marRight w:val="0"/>
      <w:marTop w:val="0"/>
      <w:marBottom w:val="0"/>
      <w:divBdr>
        <w:top w:val="none" w:sz="0" w:space="0" w:color="auto"/>
        <w:left w:val="none" w:sz="0" w:space="0" w:color="auto"/>
        <w:bottom w:val="none" w:sz="0" w:space="0" w:color="auto"/>
        <w:right w:val="none" w:sz="0" w:space="0" w:color="auto"/>
      </w:divBdr>
    </w:div>
    <w:div w:id="336927187">
      <w:bodyDiv w:val="1"/>
      <w:marLeft w:val="0"/>
      <w:marRight w:val="0"/>
      <w:marTop w:val="0"/>
      <w:marBottom w:val="0"/>
      <w:divBdr>
        <w:top w:val="none" w:sz="0" w:space="0" w:color="auto"/>
        <w:left w:val="none" w:sz="0" w:space="0" w:color="auto"/>
        <w:bottom w:val="none" w:sz="0" w:space="0" w:color="auto"/>
        <w:right w:val="none" w:sz="0" w:space="0" w:color="auto"/>
      </w:divBdr>
    </w:div>
    <w:div w:id="363095445">
      <w:bodyDiv w:val="1"/>
      <w:marLeft w:val="0"/>
      <w:marRight w:val="0"/>
      <w:marTop w:val="0"/>
      <w:marBottom w:val="0"/>
      <w:divBdr>
        <w:top w:val="none" w:sz="0" w:space="0" w:color="auto"/>
        <w:left w:val="none" w:sz="0" w:space="0" w:color="auto"/>
        <w:bottom w:val="none" w:sz="0" w:space="0" w:color="auto"/>
        <w:right w:val="none" w:sz="0" w:space="0" w:color="auto"/>
      </w:divBdr>
    </w:div>
    <w:div w:id="381055063">
      <w:bodyDiv w:val="1"/>
      <w:marLeft w:val="0"/>
      <w:marRight w:val="0"/>
      <w:marTop w:val="0"/>
      <w:marBottom w:val="0"/>
      <w:divBdr>
        <w:top w:val="none" w:sz="0" w:space="0" w:color="auto"/>
        <w:left w:val="none" w:sz="0" w:space="0" w:color="auto"/>
        <w:bottom w:val="none" w:sz="0" w:space="0" w:color="auto"/>
        <w:right w:val="none" w:sz="0" w:space="0" w:color="auto"/>
      </w:divBdr>
    </w:div>
    <w:div w:id="506674619">
      <w:bodyDiv w:val="1"/>
      <w:marLeft w:val="0"/>
      <w:marRight w:val="0"/>
      <w:marTop w:val="0"/>
      <w:marBottom w:val="0"/>
      <w:divBdr>
        <w:top w:val="none" w:sz="0" w:space="0" w:color="auto"/>
        <w:left w:val="none" w:sz="0" w:space="0" w:color="auto"/>
        <w:bottom w:val="none" w:sz="0" w:space="0" w:color="auto"/>
        <w:right w:val="none" w:sz="0" w:space="0" w:color="auto"/>
      </w:divBdr>
    </w:div>
    <w:div w:id="511721946">
      <w:bodyDiv w:val="1"/>
      <w:marLeft w:val="0"/>
      <w:marRight w:val="0"/>
      <w:marTop w:val="0"/>
      <w:marBottom w:val="0"/>
      <w:divBdr>
        <w:top w:val="none" w:sz="0" w:space="0" w:color="auto"/>
        <w:left w:val="none" w:sz="0" w:space="0" w:color="auto"/>
        <w:bottom w:val="none" w:sz="0" w:space="0" w:color="auto"/>
        <w:right w:val="none" w:sz="0" w:space="0" w:color="auto"/>
      </w:divBdr>
    </w:div>
    <w:div w:id="659390408">
      <w:bodyDiv w:val="1"/>
      <w:marLeft w:val="0"/>
      <w:marRight w:val="0"/>
      <w:marTop w:val="0"/>
      <w:marBottom w:val="0"/>
      <w:divBdr>
        <w:top w:val="none" w:sz="0" w:space="0" w:color="auto"/>
        <w:left w:val="none" w:sz="0" w:space="0" w:color="auto"/>
        <w:bottom w:val="none" w:sz="0" w:space="0" w:color="auto"/>
        <w:right w:val="none" w:sz="0" w:space="0" w:color="auto"/>
      </w:divBdr>
    </w:div>
    <w:div w:id="682315679">
      <w:bodyDiv w:val="1"/>
      <w:marLeft w:val="0"/>
      <w:marRight w:val="0"/>
      <w:marTop w:val="0"/>
      <w:marBottom w:val="0"/>
      <w:divBdr>
        <w:top w:val="none" w:sz="0" w:space="0" w:color="auto"/>
        <w:left w:val="none" w:sz="0" w:space="0" w:color="auto"/>
        <w:bottom w:val="none" w:sz="0" w:space="0" w:color="auto"/>
        <w:right w:val="none" w:sz="0" w:space="0" w:color="auto"/>
      </w:divBdr>
    </w:div>
    <w:div w:id="961155052">
      <w:bodyDiv w:val="1"/>
      <w:marLeft w:val="0"/>
      <w:marRight w:val="0"/>
      <w:marTop w:val="0"/>
      <w:marBottom w:val="0"/>
      <w:divBdr>
        <w:top w:val="none" w:sz="0" w:space="0" w:color="auto"/>
        <w:left w:val="none" w:sz="0" w:space="0" w:color="auto"/>
        <w:bottom w:val="none" w:sz="0" w:space="0" w:color="auto"/>
        <w:right w:val="none" w:sz="0" w:space="0" w:color="auto"/>
      </w:divBdr>
    </w:div>
    <w:div w:id="1049106158">
      <w:bodyDiv w:val="1"/>
      <w:marLeft w:val="0"/>
      <w:marRight w:val="0"/>
      <w:marTop w:val="0"/>
      <w:marBottom w:val="0"/>
      <w:divBdr>
        <w:top w:val="none" w:sz="0" w:space="0" w:color="auto"/>
        <w:left w:val="none" w:sz="0" w:space="0" w:color="auto"/>
        <w:bottom w:val="none" w:sz="0" w:space="0" w:color="auto"/>
        <w:right w:val="none" w:sz="0" w:space="0" w:color="auto"/>
      </w:divBdr>
    </w:div>
    <w:div w:id="1164202706">
      <w:bodyDiv w:val="1"/>
      <w:marLeft w:val="0"/>
      <w:marRight w:val="0"/>
      <w:marTop w:val="0"/>
      <w:marBottom w:val="0"/>
      <w:divBdr>
        <w:top w:val="none" w:sz="0" w:space="0" w:color="auto"/>
        <w:left w:val="none" w:sz="0" w:space="0" w:color="auto"/>
        <w:bottom w:val="none" w:sz="0" w:space="0" w:color="auto"/>
        <w:right w:val="none" w:sz="0" w:space="0" w:color="auto"/>
      </w:divBdr>
    </w:div>
    <w:div w:id="1237403771">
      <w:bodyDiv w:val="1"/>
      <w:marLeft w:val="0"/>
      <w:marRight w:val="0"/>
      <w:marTop w:val="0"/>
      <w:marBottom w:val="0"/>
      <w:divBdr>
        <w:top w:val="none" w:sz="0" w:space="0" w:color="auto"/>
        <w:left w:val="none" w:sz="0" w:space="0" w:color="auto"/>
        <w:bottom w:val="none" w:sz="0" w:space="0" w:color="auto"/>
        <w:right w:val="none" w:sz="0" w:space="0" w:color="auto"/>
      </w:divBdr>
    </w:div>
    <w:div w:id="1373649358">
      <w:bodyDiv w:val="1"/>
      <w:marLeft w:val="0"/>
      <w:marRight w:val="0"/>
      <w:marTop w:val="0"/>
      <w:marBottom w:val="0"/>
      <w:divBdr>
        <w:top w:val="none" w:sz="0" w:space="0" w:color="auto"/>
        <w:left w:val="none" w:sz="0" w:space="0" w:color="auto"/>
        <w:bottom w:val="none" w:sz="0" w:space="0" w:color="auto"/>
        <w:right w:val="none" w:sz="0" w:space="0" w:color="auto"/>
      </w:divBdr>
    </w:div>
    <w:div w:id="1470367564">
      <w:bodyDiv w:val="1"/>
      <w:marLeft w:val="0"/>
      <w:marRight w:val="0"/>
      <w:marTop w:val="0"/>
      <w:marBottom w:val="0"/>
      <w:divBdr>
        <w:top w:val="none" w:sz="0" w:space="0" w:color="auto"/>
        <w:left w:val="none" w:sz="0" w:space="0" w:color="auto"/>
        <w:bottom w:val="none" w:sz="0" w:space="0" w:color="auto"/>
        <w:right w:val="none" w:sz="0" w:space="0" w:color="auto"/>
      </w:divBdr>
    </w:div>
    <w:div w:id="1515800466">
      <w:bodyDiv w:val="1"/>
      <w:marLeft w:val="0"/>
      <w:marRight w:val="0"/>
      <w:marTop w:val="0"/>
      <w:marBottom w:val="0"/>
      <w:divBdr>
        <w:top w:val="none" w:sz="0" w:space="0" w:color="auto"/>
        <w:left w:val="none" w:sz="0" w:space="0" w:color="auto"/>
        <w:bottom w:val="none" w:sz="0" w:space="0" w:color="auto"/>
        <w:right w:val="none" w:sz="0" w:space="0" w:color="auto"/>
      </w:divBdr>
    </w:div>
    <w:div w:id="1689407622">
      <w:bodyDiv w:val="1"/>
      <w:marLeft w:val="0"/>
      <w:marRight w:val="0"/>
      <w:marTop w:val="0"/>
      <w:marBottom w:val="0"/>
      <w:divBdr>
        <w:top w:val="none" w:sz="0" w:space="0" w:color="auto"/>
        <w:left w:val="none" w:sz="0" w:space="0" w:color="auto"/>
        <w:bottom w:val="none" w:sz="0" w:space="0" w:color="auto"/>
        <w:right w:val="none" w:sz="0" w:space="0" w:color="auto"/>
      </w:divBdr>
    </w:div>
    <w:div w:id="1773278808">
      <w:bodyDiv w:val="1"/>
      <w:marLeft w:val="0"/>
      <w:marRight w:val="0"/>
      <w:marTop w:val="0"/>
      <w:marBottom w:val="0"/>
      <w:divBdr>
        <w:top w:val="none" w:sz="0" w:space="0" w:color="auto"/>
        <w:left w:val="none" w:sz="0" w:space="0" w:color="auto"/>
        <w:bottom w:val="none" w:sz="0" w:space="0" w:color="auto"/>
        <w:right w:val="none" w:sz="0" w:space="0" w:color="auto"/>
      </w:divBdr>
    </w:div>
    <w:div w:id="1788231287">
      <w:bodyDiv w:val="1"/>
      <w:marLeft w:val="0"/>
      <w:marRight w:val="0"/>
      <w:marTop w:val="0"/>
      <w:marBottom w:val="0"/>
      <w:divBdr>
        <w:top w:val="none" w:sz="0" w:space="0" w:color="auto"/>
        <w:left w:val="none" w:sz="0" w:space="0" w:color="auto"/>
        <w:bottom w:val="none" w:sz="0" w:space="0" w:color="auto"/>
        <w:right w:val="none" w:sz="0" w:space="0" w:color="auto"/>
      </w:divBdr>
    </w:div>
    <w:div w:id="1822041916">
      <w:bodyDiv w:val="1"/>
      <w:marLeft w:val="0"/>
      <w:marRight w:val="0"/>
      <w:marTop w:val="0"/>
      <w:marBottom w:val="0"/>
      <w:divBdr>
        <w:top w:val="none" w:sz="0" w:space="0" w:color="auto"/>
        <w:left w:val="none" w:sz="0" w:space="0" w:color="auto"/>
        <w:bottom w:val="none" w:sz="0" w:space="0" w:color="auto"/>
        <w:right w:val="none" w:sz="0" w:space="0" w:color="auto"/>
      </w:divBdr>
    </w:div>
    <w:div w:id="1914581436">
      <w:bodyDiv w:val="1"/>
      <w:marLeft w:val="0"/>
      <w:marRight w:val="0"/>
      <w:marTop w:val="0"/>
      <w:marBottom w:val="0"/>
      <w:divBdr>
        <w:top w:val="none" w:sz="0" w:space="0" w:color="auto"/>
        <w:left w:val="none" w:sz="0" w:space="0" w:color="auto"/>
        <w:bottom w:val="none" w:sz="0" w:space="0" w:color="auto"/>
        <w:right w:val="none" w:sz="0" w:space="0" w:color="auto"/>
      </w:divBdr>
    </w:div>
    <w:div w:id="21431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10B8A3F74C4520B91E8B0B416A8C10"/>
        <w:category>
          <w:name w:val="General"/>
          <w:gallery w:val="placeholder"/>
        </w:category>
        <w:types>
          <w:type w:val="bbPlcHdr"/>
        </w:types>
        <w:behaviors>
          <w:behavior w:val="content"/>
        </w:behaviors>
        <w:guid w:val="{CFAEA1DE-E705-4CE3-AF1C-DA069EC46D8C}"/>
      </w:docPartPr>
      <w:docPartBody>
        <w:p w:rsidR="00F50FAF" w:rsidRDefault="00A81BF9" w:rsidP="00A81BF9">
          <w:pPr>
            <w:pStyle w:val="1D10B8A3F74C4520B91E8B0B416A8C109"/>
          </w:pPr>
          <w:r w:rsidRPr="00C753F2">
            <w:rPr>
              <w:rStyle w:val="PlaceholderText"/>
              <w:rFonts w:asciiTheme="majorBidi" w:hAnsiTheme="majorBidi" w:cstheme="majorBidi"/>
              <w:sz w:val="24"/>
              <w:szCs w:val="24"/>
            </w:rPr>
            <w:t>Instructor’s Name</w:t>
          </w:r>
        </w:p>
      </w:docPartBody>
    </w:docPart>
    <w:docPart>
      <w:docPartPr>
        <w:name w:val="8C32BF7DBB9C4A0EB0EA3A290E733032"/>
        <w:category>
          <w:name w:val="General"/>
          <w:gallery w:val="placeholder"/>
        </w:category>
        <w:types>
          <w:type w:val="bbPlcHdr"/>
        </w:types>
        <w:behaviors>
          <w:behavior w:val="content"/>
        </w:behaviors>
        <w:guid w:val="{40FF3977-B833-4C15-9768-EE1B881F97B1}"/>
      </w:docPartPr>
      <w:docPartBody>
        <w:p w:rsidR="00010C27" w:rsidRDefault="00A81BF9" w:rsidP="00A81BF9">
          <w:pPr>
            <w:pStyle w:val="8C32BF7DBB9C4A0EB0EA3A290E7330329"/>
          </w:pPr>
          <w:r w:rsidRPr="00847C05">
            <w:rPr>
              <w:rStyle w:val="PlaceholderText"/>
              <w:rFonts w:asciiTheme="majorBidi" w:hAnsiTheme="majorBidi" w:cstheme="majorBidi"/>
              <w:sz w:val="24"/>
              <w:szCs w:val="24"/>
            </w:rPr>
            <w:t>First Name Last Name</w:t>
          </w:r>
        </w:p>
      </w:docPartBody>
    </w:docPart>
    <w:docPart>
      <w:docPartPr>
        <w:name w:val="91D1C21690AC4695AF88A81A2E27DE0F"/>
        <w:category>
          <w:name w:val="General"/>
          <w:gallery w:val="placeholder"/>
        </w:category>
        <w:types>
          <w:type w:val="bbPlcHdr"/>
        </w:types>
        <w:behaviors>
          <w:behavior w:val="content"/>
        </w:behaviors>
        <w:guid w:val="{F5C56FEA-B55F-430F-B26C-1096252BC0E4}"/>
      </w:docPartPr>
      <w:docPartBody>
        <w:p w:rsidR="00010C27" w:rsidRDefault="00A81BF9" w:rsidP="00A81BF9">
          <w:pPr>
            <w:pStyle w:val="91D1C21690AC4695AF88A81A2E27DE0F8"/>
          </w:pPr>
          <w:r w:rsidRPr="00847C05">
            <w:rPr>
              <w:rStyle w:val="PlaceholderText"/>
              <w:rFonts w:asciiTheme="majorBidi" w:hAnsiTheme="majorBidi" w:cstheme="majorBidi"/>
              <w:sz w:val="24"/>
              <w:szCs w:val="24"/>
            </w:rPr>
            <w:t>Course Code: Course Name</w:t>
          </w:r>
        </w:p>
      </w:docPartBody>
    </w:docPart>
    <w:docPart>
      <w:docPartPr>
        <w:name w:val="C5DC3228A8254452A249F7E3BF3ED8BB"/>
        <w:category>
          <w:name w:val="General"/>
          <w:gallery w:val="placeholder"/>
        </w:category>
        <w:types>
          <w:type w:val="bbPlcHdr"/>
        </w:types>
        <w:behaviors>
          <w:behavior w:val="content"/>
        </w:behaviors>
        <w:guid w:val="{2AAC0D63-C8EB-4F23-AB6E-43A55119C77A}"/>
      </w:docPartPr>
      <w:docPartBody>
        <w:p w:rsidR="00010C27" w:rsidRDefault="00A81BF9" w:rsidP="00A81BF9">
          <w:pPr>
            <w:pStyle w:val="C5DC3228A8254452A249F7E3BF3ED8BB5"/>
          </w:pPr>
          <w:r w:rsidRPr="009057E4">
            <w:rPr>
              <w:rStyle w:val="PlaceholderText"/>
              <w:rFonts w:asciiTheme="majorBidi" w:hAnsiTheme="majorBidi" w:cstheme="majorBidi"/>
              <w:b/>
              <w:sz w:val="24"/>
              <w:szCs w:val="24"/>
            </w:rPr>
            <w:t>Full Title of Paper</w:t>
          </w:r>
        </w:p>
      </w:docPartBody>
    </w:docPart>
    <w:docPart>
      <w:docPartPr>
        <w:name w:val="DA963F3F605D497CB7B08EFD4A1E0531"/>
        <w:category>
          <w:name w:val="General"/>
          <w:gallery w:val="placeholder"/>
        </w:category>
        <w:types>
          <w:type w:val="bbPlcHdr"/>
        </w:types>
        <w:behaviors>
          <w:behavior w:val="content"/>
        </w:behaviors>
        <w:guid w:val="{34682447-2C47-40AD-8C64-62942C81048D}"/>
      </w:docPartPr>
      <w:docPartBody>
        <w:p w:rsidR="00134130" w:rsidRDefault="00A81BF9" w:rsidP="00A81BF9">
          <w:pPr>
            <w:pStyle w:val="DA963F3F605D497CB7B08EFD4A1E05314"/>
          </w:pPr>
          <w:r>
            <w:rPr>
              <w:rStyle w:val="PlaceholderText"/>
              <w:rFonts w:asciiTheme="majorBidi" w:hAnsiTheme="majorBidi" w:cstheme="majorBidi"/>
              <w:sz w:val="24"/>
              <w:szCs w:val="24"/>
            </w:rPr>
            <w:t>Department, Bow Valley College</w:t>
          </w:r>
        </w:p>
      </w:docPartBody>
    </w:docPart>
    <w:docPart>
      <w:docPartPr>
        <w:name w:val="FF68F60C3CD54EBBB44FFBC01B6A1B1D"/>
        <w:category>
          <w:name w:val="General"/>
          <w:gallery w:val="placeholder"/>
        </w:category>
        <w:types>
          <w:type w:val="bbPlcHdr"/>
        </w:types>
        <w:behaviors>
          <w:behavior w:val="content"/>
        </w:behaviors>
        <w:guid w:val="{05015280-E4C8-4B9A-9E0B-8DE7140FDE49}"/>
      </w:docPartPr>
      <w:docPartBody>
        <w:p w:rsidR="002909C4" w:rsidRDefault="00A81BF9" w:rsidP="00A81BF9">
          <w:pPr>
            <w:pStyle w:val="FF68F60C3CD54EBBB44FFBC01B6A1B1D"/>
          </w:pPr>
          <w:r w:rsidRPr="007D058B">
            <w:rPr>
              <w:rStyle w:val="PlaceholderText"/>
              <w:rFonts w:asciiTheme="majorBidi" w:hAnsiTheme="majorBidi" w:cstheme="majorBidi"/>
              <w:sz w:val="24"/>
              <w:szCs w:val="24"/>
            </w:rPr>
            <w:t>Due Date</w:t>
          </w:r>
        </w:p>
      </w:docPartBody>
    </w:docPart>
    <w:docPart>
      <w:docPartPr>
        <w:name w:val="00D877133EBE4A51BA043E534B13D5F5"/>
        <w:category>
          <w:name w:val="General"/>
          <w:gallery w:val="placeholder"/>
        </w:category>
        <w:types>
          <w:type w:val="bbPlcHdr"/>
        </w:types>
        <w:behaviors>
          <w:behavior w:val="content"/>
        </w:behaviors>
        <w:guid w:val="{4D3664F8-7AA4-4C44-BC78-09AE49E9C266}"/>
      </w:docPartPr>
      <w:docPartBody>
        <w:p w:rsidR="00B02DF0" w:rsidRDefault="00B133D3" w:rsidP="00B133D3">
          <w:pPr>
            <w:pStyle w:val="00D877133EBE4A51BA043E534B13D5F5"/>
          </w:pPr>
          <w:r w:rsidRPr="00153E3F">
            <w:rPr>
              <w:rStyle w:val="PlaceholderText"/>
              <w:rFonts w:asciiTheme="majorBidi" w:hAnsiTheme="majorBidi" w:cstheme="majorBidi"/>
              <w:b/>
              <w:bCs/>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76560"/>
    <w:rsid w:val="0008571E"/>
    <w:rsid w:val="00112CA0"/>
    <w:rsid w:val="00134130"/>
    <w:rsid w:val="00183519"/>
    <w:rsid w:val="0019067D"/>
    <w:rsid w:val="00220BFE"/>
    <w:rsid w:val="002909C4"/>
    <w:rsid w:val="002F3573"/>
    <w:rsid w:val="0041190F"/>
    <w:rsid w:val="00462A96"/>
    <w:rsid w:val="00471A4B"/>
    <w:rsid w:val="00496EC3"/>
    <w:rsid w:val="004F4F2A"/>
    <w:rsid w:val="00525F80"/>
    <w:rsid w:val="00587135"/>
    <w:rsid w:val="005B3FF2"/>
    <w:rsid w:val="00640D1D"/>
    <w:rsid w:val="009370A6"/>
    <w:rsid w:val="009939A3"/>
    <w:rsid w:val="009A15ED"/>
    <w:rsid w:val="00A81BF9"/>
    <w:rsid w:val="00B02DF0"/>
    <w:rsid w:val="00B133D3"/>
    <w:rsid w:val="00B90826"/>
    <w:rsid w:val="00D16342"/>
    <w:rsid w:val="00DA36DF"/>
    <w:rsid w:val="00DB30DD"/>
    <w:rsid w:val="00DE3682"/>
    <w:rsid w:val="00EF5407"/>
    <w:rsid w:val="00F12864"/>
    <w:rsid w:val="00F50FAF"/>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DF0"/>
    <w:rPr>
      <w:color w:val="808080"/>
    </w:rPr>
  </w:style>
  <w:style w:type="paragraph" w:customStyle="1" w:styleId="00D877133EBE4A51BA043E534B13D5F5">
    <w:name w:val="00D877133EBE4A51BA043E534B13D5F5"/>
    <w:rsid w:val="00B133D3"/>
    <w:pPr>
      <w:spacing w:line="278" w:lineRule="auto"/>
    </w:pPr>
    <w:rPr>
      <w:kern w:val="2"/>
      <w:sz w:val="24"/>
      <w:szCs w:val="24"/>
      <w:lang w:eastAsia="en-US"/>
      <w14:ligatures w14:val="standardContextual"/>
    </w:rPr>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Template 7th Edition.dotx</Template>
  <TotalTime>0</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christopher carnell</cp:lastModifiedBy>
  <cp:revision>2</cp:revision>
  <dcterms:created xsi:type="dcterms:W3CDTF">2024-11-30T22:23:00Z</dcterms:created>
  <dcterms:modified xsi:type="dcterms:W3CDTF">2024-11-30T22:23:00Z</dcterms:modified>
</cp:coreProperties>
</file>